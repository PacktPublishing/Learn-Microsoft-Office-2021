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CD38C89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0EsRZAwAAMA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0629D5" w:rsidRDefault="00691D99" w:rsidP="00846D4F">
            <w:pPr>
              <w:pStyle w:val="Address"/>
            </w:pPr>
            <w:r w:rsidRPr="00691D99">
              <w:t>Human Resources Department</w:t>
            </w:r>
            <w:bookmarkStart w:id="0" w:name="_GoBack"/>
            <w:bookmarkEnd w:id="0"/>
          </w:p>
          <w:p w:rsidR="000629D5" w:rsidRDefault="005A2DEE" w:rsidP="00846D4F">
            <w:pPr>
              <w:pStyle w:val="Address"/>
            </w:pPr>
            <w:sdt>
              <w:sdtPr>
                <w:id w:val="-1371762988"/>
                <w:placeholder>
                  <w:docPart w:val="7BC565582D094310A0C2C8FFF8955DC2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[Company]</w:t>
                </w:r>
              </w:sdtContent>
            </w:sdt>
          </w:p>
          <w:p w:rsidR="000629D5" w:rsidRDefault="005A2DEE" w:rsidP="00846D4F">
            <w:pPr>
              <w:pStyle w:val="Address"/>
            </w:pPr>
            <w:sdt>
              <w:sdtPr>
                <w:id w:val="-1451239978"/>
                <w:placeholder>
                  <w:docPart w:val="AA0953D0894545EC98E2FE05A914AA5D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[Recipient Street Address]</w:t>
                </w:r>
              </w:sdtContent>
            </w:sdt>
          </w:p>
          <w:p w:rsidR="000629D5" w:rsidRDefault="005A2DEE" w:rsidP="00846D4F">
            <w:pPr>
              <w:pStyle w:val="Address"/>
            </w:pPr>
            <w:sdt>
              <w:sdtPr>
                <w:id w:val="-810639550"/>
                <w:placeholder>
                  <w:docPart w:val="5BDAA2965696472FA459803DC185CF8C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[Recipient City, ST Zip]</w:t>
                </w:r>
              </w:sdtContent>
            </w:sdt>
          </w:p>
          <w:p w:rsidR="006B2784" w:rsidRDefault="006B2784" w:rsidP="006B2784">
            <w:pPr>
              <w:pStyle w:val="Address"/>
            </w:pPr>
            <w:r>
              <w:t>18 October 2019</w:t>
            </w:r>
          </w:p>
          <w:p w:rsidR="006B2784" w:rsidRDefault="006B2784" w:rsidP="006B2784">
            <w:pPr>
              <w:pStyle w:val="Address"/>
            </w:pPr>
          </w:p>
          <w:p w:rsidR="006B2784" w:rsidRDefault="006B2784" w:rsidP="006B2784">
            <w:pPr>
              <w:pStyle w:val="Address"/>
            </w:pPr>
          </w:p>
          <w:p w:rsidR="006B2784" w:rsidRDefault="006B2784" w:rsidP="006B2784">
            <w:pPr>
              <w:pStyle w:val="Address"/>
            </w:pPr>
          </w:p>
          <w:p w:rsidR="006B2784" w:rsidRDefault="006B2784" w:rsidP="006B2784">
            <w:pPr>
              <w:pStyle w:val="Address"/>
            </w:pPr>
            <w:r w:rsidRPr="00BF09B3">
              <w:t xml:space="preserve">Dear </w:t>
            </w:r>
            <w:r>
              <w:t>Human Resources</w:t>
            </w:r>
            <w:r w:rsidRPr="00BF09B3">
              <w:t>,</w:t>
            </w:r>
          </w:p>
          <w:p w:rsidR="006B2784" w:rsidRDefault="006B2784" w:rsidP="006B2784">
            <w:r>
              <w:t xml:space="preserve">Please find attached CV with regard to the </w:t>
            </w:r>
            <w:r w:rsidR="008E63F3">
              <w:t>Manager</w:t>
            </w:r>
            <w:r>
              <w:t xml:space="preserve"> Trainer role as advertised </w:t>
            </w:r>
            <w:r w:rsidR="008E63F3">
              <w:t xml:space="preserve">on the local </w:t>
            </w:r>
            <w:r w:rsidR="00691D99">
              <w:t>web</w:t>
            </w:r>
            <w:r w:rsidR="008E63F3">
              <w:t>site</w:t>
            </w:r>
            <w:r>
              <w:t xml:space="preserve">.  I am currently residing in </w:t>
            </w:r>
            <w:proofErr w:type="spellStart"/>
            <w:r w:rsidR="00691D99">
              <w:t>Moani</w:t>
            </w:r>
            <w:proofErr w:type="spellEnd"/>
            <w:r>
              <w:t xml:space="preserve">, but will relocate for the right role. </w:t>
            </w:r>
          </w:p>
          <w:p w:rsidR="006B2784" w:rsidRDefault="006B2784" w:rsidP="006B2784">
            <w:r>
              <w:t xml:space="preserve">I am a </w:t>
            </w:r>
            <w:r w:rsidR="008E63F3">
              <w:t>Manager</w:t>
            </w:r>
            <w:r>
              <w:t xml:space="preserve"> Trainer with over 5 years’ experience in the Corporate </w:t>
            </w:r>
            <w:r w:rsidR="008E63F3">
              <w:t>Management</w:t>
            </w:r>
            <w:r>
              <w:t xml:space="preserve"> sectors, with a range of other skills in administration, </w:t>
            </w:r>
            <w:r w:rsidR="008E63F3">
              <w:t>project management</w:t>
            </w:r>
            <w:r>
              <w:t xml:space="preserve"> and </w:t>
            </w:r>
            <w:r w:rsidR="008E63F3">
              <w:t>training</w:t>
            </w:r>
            <w:r>
              <w:t xml:space="preserve">. </w:t>
            </w:r>
          </w:p>
          <w:p w:rsidR="006B2784" w:rsidRDefault="006B2784" w:rsidP="006B2784">
            <w:r>
              <w:t>You will find that my CV highlights certifications, experience and job specification. A more comprehensive CV with references is available on request.</w:t>
            </w:r>
          </w:p>
          <w:p w:rsidR="006B2784" w:rsidRDefault="006B2784" w:rsidP="006B2784">
            <w:r>
              <w:t xml:space="preserve">I have applied for the above position as I feel that it would be a great fit according to the job specification. My experience spans </w:t>
            </w:r>
            <w:r w:rsidR="00691D99">
              <w:t>corporate management</w:t>
            </w:r>
            <w:r>
              <w:t xml:space="preserve">, having </w:t>
            </w:r>
            <w:r w:rsidR="00691D99">
              <w:t>trained in many roles in finance, purchasing</w:t>
            </w:r>
            <w:r>
              <w:t xml:space="preserve"> and </w:t>
            </w:r>
            <w:r w:rsidR="00FD6B30">
              <w:t>marketing</w:t>
            </w:r>
            <w:r>
              <w:t xml:space="preserve">. My roles were as </w:t>
            </w:r>
            <w:r w:rsidR="00FD6B30">
              <w:t>Management</w:t>
            </w:r>
            <w:r>
              <w:t xml:space="preserve"> trainer and </w:t>
            </w:r>
            <w:r w:rsidR="00FD6B30">
              <w:t xml:space="preserve">I am certified as </w:t>
            </w:r>
            <w:proofErr w:type="gramStart"/>
            <w:r w:rsidR="00FD6B30">
              <w:t>a</w:t>
            </w:r>
            <w:proofErr w:type="gramEnd"/>
            <w:r w:rsidR="00FD6B30">
              <w:t xml:space="preserve"> MQT</w:t>
            </w:r>
            <w:r>
              <w:t xml:space="preserve">. </w:t>
            </w:r>
          </w:p>
          <w:p w:rsidR="006B2784" w:rsidRDefault="006B2784" w:rsidP="006B2784">
            <w:r>
              <w:t>I am available immediately for employ.</w:t>
            </w:r>
          </w:p>
          <w:p w:rsidR="006B2784" w:rsidRDefault="006B2784" w:rsidP="006B2784">
            <w:r>
              <w:t>Thank you for taking the time to review my CV and look forward to hearing from you.</w:t>
            </w:r>
          </w:p>
          <w:p w:rsidR="006B2784" w:rsidRPr="00BF09B3" w:rsidRDefault="006B2784" w:rsidP="006B2784">
            <w:r>
              <w:t>Sincerely,</w:t>
            </w:r>
          </w:p>
          <w:p w:rsidR="006B2784" w:rsidRPr="00BF09B3" w:rsidRDefault="006B2784" w:rsidP="006B2784"/>
          <w:p w:rsidR="000629D5" w:rsidRPr="00BF09B3" w:rsidRDefault="000629D5" w:rsidP="00846D4F"/>
          <w:p w:rsidR="000629D5" w:rsidRDefault="008E63F3" w:rsidP="00846D4F">
            <w:r>
              <w:t xml:space="preserve">BL </w:t>
            </w:r>
            <w:proofErr w:type="spellStart"/>
            <w:r>
              <w:t>Furkidds</w:t>
            </w:r>
            <w:proofErr w:type="spellEnd"/>
          </w:p>
          <w:sdt>
            <w:sdtPr>
              <w:id w:val="1417443802"/>
              <w:placeholder>
                <w:docPart w:val="2FE431464D104981B24590C7CA0274B0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846D4F">
                <w:r w:rsidRPr="000629D5">
                  <w:t>Enclosure</w:t>
                </w:r>
              </w:p>
            </w:sdtContent>
          </w:sdt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0629D5" w:rsidRPr="006B2784" w:rsidRDefault="006B2784" w:rsidP="00846D4F">
            <w:pPr>
              <w:pStyle w:val="Title"/>
              <w:rPr>
                <w:sz w:val="72"/>
              </w:rPr>
            </w:pPr>
            <w:r w:rsidRPr="006B2784">
              <w:rPr>
                <w:sz w:val="72"/>
              </w:rPr>
              <w:t>BL Furkidds</w:t>
            </w:r>
          </w:p>
          <w:p w:rsidR="000629D5" w:rsidRDefault="006B2784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>
              <w:rPr>
                <w:spacing w:val="0"/>
                <w:w w:val="100"/>
              </w:rPr>
              <w:t>Manager Trainer</w:t>
            </w:r>
          </w:p>
          <w:p w:rsidR="000629D5" w:rsidRDefault="000629D5" w:rsidP="000629D5"/>
          <w:sdt>
            <w:sdtPr>
              <w:id w:val="-1954003311"/>
              <w:placeholder>
                <w:docPart w:val="209537BF2F7840BD846B1281D279244E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2FF2916B1F00493B85E2199F06904EDB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A3462FF9CCA44A9686BA08AC090FB2C1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>
                  <w:t>678-555-0103</w:t>
                </w:r>
              </w:p>
            </w:sdtContent>
          </w:sdt>
          <w:p w:rsidR="000629D5" w:rsidRPr="004D3011" w:rsidRDefault="000629D5" w:rsidP="000629D5">
            <w:pPr>
              <w:pStyle w:val="NoSpacing"/>
            </w:pPr>
          </w:p>
          <w:sdt>
            <w:sdtPr>
              <w:id w:val="67859272"/>
              <w:placeholder>
                <w:docPart w:val="73CFD29F61E64E8DBE62CD67C1F683A7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:rsidR="000629D5" w:rsidRDefault="006B2784" w:rsidP="000629D5">
            <w:pPr>
              <w:pStyle w:val="ContactDetails"/>
            </w:pPr>
            <w:r>
              <w:t>Blfurkidds.co.in</w:t>
            </w:r>
          </w:p>
          <w:p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AEF1BE157F474213BAFE905B9C50A68E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0629D5" w:rsidRPr="00846D4F" w:rsidRDefault="006B2784" w:rsidP="000629D5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blfurkidds@co.in</w: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5A2DEE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DEE" w:rsidRDefault="005A2DEE" w:rsidP="000C45FF">
      <w:r>
        <w:separator/>
      </w:r>
    </w:p>
  </w:endnote>
  <w:endnote w:type="continuationSeparator" w:id="0">
    <w:p w:rsidR="005A2DEE" w:rsidRDefault="005A2DE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DEE" w:rsidRDefault="005A2DEE" w:rsidP="000C45FF">
      <w:r>
        <w:separator/>
      </w:r>
    </w:p>
  </w:footnote>
  <w:footnote w:type="continuationSeparator" w:id="0">
    <w:p w:rsidR="005A2DEE" w:rsidRDefault="005A2DE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DA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140DA"/>
    <w:rsid w:val="005645EE"/>
    <w:rsid w:val="005A2DEE"/>
    <w:rsid w:val="005D6289"/>
    <w:rsid w:val="005E39D5"/>
    <w:rsid w:val="00612544"/>
    <w:rsid w:val="0062123A"/>
    <w:rsid w:val="00646E75"/>
    <w:rsid w:val="006610D6"/>
    <w:rsid w:val="006771D0"/>
    <w:rsid w:val="00691D99"/>
    <w:rsid w:val="006B2784"/>
    <w:rsid w:val="00715FCB"/>
    <w:rsid w:val="00743101"/>
    <w:rsid w:val="007867A0"/>
    <w:rsid w:val="007927F5"/>
    <w:rsid w:val="00802CA0"/>
    <w:rsid w:val="00846D4F"/>
    <w:rsid w:val="008C1736"/>
    <w:rsid w:val="008E63F3"/>
    <w:rsid w:val="00922D5C"/>
    <w:rsid w:val="009E7C63"/>
    <w:rsid w:val="00A10A67"/>
    <w:rsid w:val="00A2118D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  <w:rsid w:val="00FD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ulk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C565582D094310A0C2C8FFF8955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383A5-9699-4585-92B3-DFBE7B89ED4F}"/>
      </w:docPartPr>
      <w:docPartBody>
        <w:p w:rsidR="00000000" w:rsidRDefault="00C9059B">
          <w:pPr>
            <w:pStyle w:val="7BC565582D094310A0C2C8FFF8955DC2"/>
          </w:pPr>
          <w:r w:rsidRPr="000629D5">
            <w:t>[Company]</w:t>
          </w:r>
        </w:p>
      </w:docPartBody>
    </w:docPart>
    <w:docPart>
      <w:docPartPr>
        <w:name w:val="AA0953D0894545EC98E2FE05A914A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CEBF9-76C3-4C4F-9F2C-C8A55C962A8F}"/>
      </w:docPartPr>
      <w:docPartBody>
        <w:p w:rsidR="00000000" w:rsidRDefault="00C9059B">
          <w:pPr>
            <w:pStyle w:val="AA0953D0894545EC98E2FE05A914AA5D"/>
          </w:pPr>
          <w:r w:rsidRPr="000629D5">
            <w:t>[Recipient Street Address]</w:t>
          </w:r>
        </w:p>
      </w:docPartBody>
    </w:docPart>
    <w:docPart>
      <w:docPartPr>
        <w:name w:val="5BDAA2965696472FA459803DC185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BF831-9851-4BAE-BF0D-AF991D675D15}"/>
      </w:docPartPr>
      <w:docPartBody>
        <w:p w:rsidR="00000000" w:rsidRDefault="00C9059B">
          <w:pPr>
            <w:pStyle w:val="5BDAA2965696472FA459803DC185CF8C"/>
          </w:pPr>
          <w:r w:rsidRPr="000629D5">
            <w:t>[Recipient City, ST Zip]</w:t>
          </w:r>
        </w:p>
      </w:docPartBody>
    </w:docPart>
    <w:docPart>
      <w:docPartPr>
        <w:name w:val="2FE431464D104981B24590C7CA027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3D10A-ED70-4726-BE7E-80135665F8DC}"/>
      </w:docPartPr>
      <w:docPartBody>
        <w:p w:rsidR="00000000" w:rsidRDefault="00C9059B">
          <w:pPr>
            <w:pStyle w:val="2FE431464D104981B24590C7CA0274B0"/>
          </w:pPr>
          <w:r w:rsidRPr="000629D5">
            <w:t>Enclosure</w:t>
          </w:r>
        </w:p>
      </w:docPartBody>
    </w:docPart>
    <w:docPart>
      <w:docPartPr>
        <w:name w:val="209537BF2F7840BD846B1281D2792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DDE8E-FAE2-4D35-BDE0-2B863A6BBC72}"/>
      </w:docPartPr>
      <w:docPartBody>
        <w:p w:rsidR="00000000" w:rsidRDefault="00C9059B">
          <w:pPr>
            <w:pStyle w:val="209537BF2F7840BD846B1281D279244E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2FF2916B1F00493B85E2199F06904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2ADFD-2A15-4ABE-9173-2BDAAD426720}"/>
      </w:docPartPr>
      <w:docPartBody>
        <w:p w:rsidR="00000000" w:rsidRDefault="00C9059B">
          <w:pPr>
            <w:pStyle w:val="2FF2916B1F00493B85E2199F06904EDB"/>
          </w:pPr>
          <w:r w:rsidRPr="004D3011">
            <w:t>PHONE:</w:t>
          </w:r>
        </w:p>
      </w:docPartBody>
    </w:docPart>
    <w:docPart>
      <w:docPartPr>
        <w:name w:val="A3462FF9CCA44A9686BA08AC090FB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A1AE3-EDDE-47EF-8579-6AF68C171111}"/>
      </w:docPartPr>
      <w:docPartBody>
        <w:p w:rsidR="00000000" w:rsidRDefault="00C9059B">
          <w:pPr>
            <w:pStyle w:val="A3462FF9CCA44A9686BA08AC090FB2C1"/>
          </w:pPr>
          <w:r>
            <w:t>678-555-0103</w:t>
          </w:r>
        </w:p>
      </w:docPartBody>
    </w:docPart>
    <w:docPart>
      <w:docPartPr>
        <w:name w:val="73CFD29F61E64E8DBE62CD67C1F68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812A4-34A8-4876-9CD2-475C800075D4}"/>
      </w:docPartPr>
      <w:docPartBody>
        <w:p w:rsidR="00000000" w:rsidRDefault="00C9059B">
          <w:pPr>
            <w:pStyle w:val="73CFD29F61E64E8DBE62CD67C1F683A7"/>
          </w:pPr>
          <w:r w:rsidRPr="004D3011">
            <w:t>WEBSITE:</w:t>
          </w:r>
        </w:p>
      </w:docPartBody>
    </w:docPart>
    <w:docPart>
      <w:docPartPr>
        <w:name w:val="AEF1BE157F474213BAFE905B9C50A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FB1EC-2541-413E-875D-CDE167A3B164}"/>
      </w:docPartPr>
      <w:docPartBody>
        <w:p w:rsidR="00000000" w:rsidRDefault="00C9059B">
          <w:pPr>
            <w:pStyle w:val="AEF1BE157F474213BAFE905B9C50A68E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9B"/>
    <w:rsid w:val="00C9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407492738C403DBD2A68B5EF282132">
    <w:name w:val="2A407492738C403DBD2A68B5EF282132"/>
  </w:style>
  <w:style w:type="paragraph" w:customStyle="1" w:styleId="8EE1D0B090B1477AB8ABAE5452CA24EC">
    <w:name w:val="8EE1D0B090B1477AB8ABAE5452CA24EC"/>
  </w:style>
  <w:style w:type="paragraph" w:customStyle="1" w:styleId="7BC565582D094310A0C2C8FFF8955DC2">
    <w:name w:val="7BC565582D094310A0C2C8FFF8955DC2"/>
  </w:style>
  <w:style w:type="paragraph" w:customStyle="1" w:styleId="AA0953D0894545EC98E2FE05A914AA5D">
    <w:name w:val="AA0953D0894545EC98E2FE05A914AA5D"/>
  </w:style>
  <w:style w:type="paragraph" w:customStyle="1" w:styleId="5BDAA2965696472FA459803DC185CF8C">
    <w:name w:val="5BDAA2965696472FA459803DC185CF8C"/>
  </w:style>
  <w:style w:type="paragraph" w:customStyle="1" w:styleId="B2870F1FFDA94C9E93E323B28CB6E0DE">
    <w:name w:val="B2870F1FFDA94C9E93E323B28CB6E0DE"/>
  </w:style>
  <w:style w:type="paragraph" w:customStyle="1" w:styleId="57AA410EA1B04CF3864F06497AA9D7DA">
    <w:name w:val="57AA410EA1B04CF3864F06497AA9D7DA"/>
  </w:style>
  <w:style w:type="paragraph" w:customStyle="1" w:styleId="B6FCA345C29C41F8B35F937780DC11FE">
    <w:name w:val="B6FCA345C29C41F8B35F937780DC11FE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paragraph" w:customStyle="1" w:styleId="972B79D995514FC1B613AAEB25669BDC">
    <w:name w:val="972B79D995514FC1B613AAEB25669BDC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7F48C051465043B4B9A3EC7672F8CFD6">
    <w:name w:val="7F48C051465043B4B9A3EC7672F8CFD6"/>
  </w:style>
  <w:style w:type="paragraph" w:customStyle="1" w:styleId="D85386203FFA4DE2B24C5C9ED2F0957A">
    <w:name w:val="D85386203FFA4DE2B24C5C9ED2F0957A"/>
  </w:style>
  <w:style w:type="paragraph" w:customStyle="1" w:styleId="2FE431464D104981B24590C7CA0274B0">
    <w:name w:val="2FE431464D104981B24590C7CA0274B0"/>
  </w:style>
  <w:style w:type="paragraph" w:customStyle="1" w:styleId="9FBC6E81EE734646BFBC56BE280D33CB">
    <w:name w:val="9FBC6E81EE734646BFBC56BE280D33CB"/>
  </w:style>
  <w:style w:type="paragraph" w:customStyle="1" w:styleId="0D73BF4974784DABBD483B25C10C50CF">
    <w:name w:val="0D73BF4974784DABBD483B25C10C50C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09537BF2F7840BD846B1281D279244E">
    <w:name w:val="209537BF2F7840BD846B1281D279244E"/>
  </w:style>
  <w:style w:type="paragraph" w:customStyle="1" w:styleId="2FF2916B1F00493B85E2199F06904EDB">
    <w:name w:val="2FF2916B1F00493B85E2199F06904EDB"/>
  </w:style>
  <w:style w:type="paragraph" w:customStyle="1" w:styleId="A3462FF9CCA44A9686BA08AC090FB2C1">
    <w:name w:val="A3462FF9CCA44A9686BA08AC090FB2C1"/>
  </w:style>
  <w:style w:type="paragraph" w:customStyle="1" w:styleId="73CFD29F61E64E8DBE62CD67C1F683A7">
    <w:name w:val="73CFD29F61E64E8DBE62CD67C1F683A7"/>
  </w:style>
  <w:style w:type="paragraph" w:customStyle="1" w:styleId="322DC8073E5A488A9BF694C72E85E03D">
    <w:name w:val="322DC8073E5A488A9BF694C72E85E03D"/>
  </w:style>
  <w:style w:type="paragraph" w:customStyle="1" w:styleId="AEF1BE157F474213BAFE905B9C50A68E">
    <w:name w:val="AEF1BE157F474213BAFE905B9C50A68E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01AE6353CA0A4E8F837AE498E97D2DC9">
    <w:name w:val="01AE6353CA0A4E8F837AE498E97D2D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letter.dotx</Template>
  <TotalTime>0</TotalTime>
  <Pages>1</Pages>
  <Words>195</Words>
  <Characters>1013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2019-11-06T19:20:00Z</dcterms:created>
  <dcterms:modified xsi:type="dcterms:W3CDTF">2019-11-06T19:30:00Z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