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79301279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A1A45D3D69C14099B2DF687783B2F5D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47D13419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3FC88E88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C10BD05" w14:textId="06E829E4" w:rsidR="00A340F2" w:rsidRDefault="00A729D3" w:rsidP="002F540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F46DAA" wp14:editId="51C031C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2540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9000" y="1350"/>
                      <wp:lineTo x="6750" y="3150"/>
                      <wp:lineTo x="4950" y="6300"/>
                      <wp:lineTo x="4050" y="9900"/>
                      <wp:lineTo x="3600" y="18450"/>
                      <wp:lineTo x="8550" y="19800"/>
                      <wp:lineTo x="13050" y="19800"/>
                      <wp:lineTo x="16650" y="18900"/>
                      <wp:lineTo x="18000" y="18000"/>
                      <wp:lineTo x="16650" y="7200"/>
                      <wp:lineTo x="13950" y="2700"/>
                      <wp:lineTo x="11700" y="1350"/>
                      <wp:lineTo x="9000" y="1350"/>
                    </wp:wrapPolygon>
                  </wp:wrapTight>
                  <wp:docPr id="12" name="Graphic 12" descr="Lo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Lock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40F2" w14:paraId="3B78FB42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441ABDC" w14:textId="77777777" w:rsidR="00A340F2" w:rsidRPr="00064E3E" w:rsidRDefault="000D7FB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2AF61529C87F4D5F8A7A219621B3983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266AF329" w14:textId="77777777" w:rsidR="00A340F2" w:rsidRPr="00064E3E" w:rsidRDefault="000D7FB0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8C096CE925314264A8E0A63784D0BFE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6FFF365F" w14:textId="77777777" w:rsidR="00A340F2" w:rsidRPr="00064E3E" w:rsidRDefault="000D7FB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4DE79A0CAC944787BF65422F62A5E8F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2CD5C97B" w14:textId="77777777" w:rsidR="00A340F2" w:rsidRPr="00064E3E" w:rsidRDefault="000D7FB0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B13A9B3903B2418B83A4003473F2036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209F4DF9" w14:textId="65EE6D68" w:rsidR="00A340F2" w:rsidRPr="00064E3E" w:rsidRDefault="00A729D3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SAFEST SOL</w:t>
            </w:r>
          </w:p>
          <w:p w14:paraId="1A7F1E94" w14:textId="48C18E1E" w:rsidR="00A340F2" w:rsidRPr="00064E3E" w:rsidRDefault="00A729D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100 Protective Avenue</w:t>
            </w:r>
          </w:p>
          <w:p w14:paraId="19C4D46E" w14:textId="544100AA" w:rsidR="00CF2287" w:rsidRPr="00064E3E" w:rsidRDefault="00A729D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Cottonwood, CW23 X33</w:t>
            </w:r>
          </w:p>
          <w:p w14:paraId="2F16506F" w14:textId="0E51FC19" w:rsidR="00A340F2" w:rsidRPr="00064E3E" w:rsidRDefault="00A729D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+44 87665221</w:t>
            </w:r>
          </w:p>
          <w:p w14:paraId="06188F50" w14:textId="4AF4C4B7" w:rsidR="00A340F2" w:rsidRPr="00064E3E" w:rsidRDefault="00A729D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+44 87665331</w:t>
            </w:r>
          </w:p>
          <w:p w14:paraId="773EB37F" w14:textId="010C7324" w:rsidR="00A340F2" w:rsidRPr="00EC16CD" w:rsidRDefault="00A729D3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safestsol@protect.co.uk</w:t>
            </w:r>
          </w:p>
        </w:tc>
      </w:tr>
      <w:tr w:rsidR="00A340F2" w14:paraId="3096508C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2B4BF103" w14:textId="77777777" w:rsidR="00A340F2" w:rsidRPr="00064E3E" w:rsidRDefault="000D7FB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924A8E1FD6CE4F8C84BC7AAAD7E2E07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178AD2BB" w14:textId="77777777" w:rsidR="00260C72" w:rsidRDefault="00260C7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</w:p>
          <w:p w14:paraId="469DF3D9" w14:textId="3126A893" w:rsidR="00A340F2" w:rsidRPr="00064E3E" w:rsidRDefault="000D7FB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87B162FD1DEA46F9A228BD5E209E19E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City, ST ZIP Code:"/>
                <w:tag w:val="Enter City, ST ZIP Code:"/>
                <w:id w:val="-1198380150"/>
                <w:placeholder>
                  <w:docPart w:val="E4F8635D379E4C278682A75BA0D0059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sdtContent>
            </w:sdt>
          </w:p>
          <w:p w14:paraId="34A0AF0A" w14:textId="77777777" w:rsidR="00A340F2" w:rsidRPr="00064E3E" w:rsidRDefault="000D7FB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EC4E9FB01BFB4D69B247F039DF38F35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1367D8FE" w14:textId="77777777" w:rsidR="00A340F2" w:rsidRPr="00064E3E" w:rsidRDefault="000D7FB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6C3F1AC0E4F944FD9959BA821616B15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1FC5142" w14:textId="77777777" w:rsidR="00A340F2" w:rsidRDefault="000D7FB0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95243878FC624F09806E0FBF4B305FD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17C6014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222CED3F" w14:textId="77777777" w:rsidR="00A340F2" w:rsidRDefault="00A340F2" w:rsidP="002F5404">
            <w:pPr>
              <w:jc w:val="center"/>
            </w:pPr>
          </w:p>
        </w:tc>
      </w:tr>
    </w:tbl>
    <w:p w14:paraId="119CC95A" w14:textId="0DDF44F5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0E6BBE06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46E547E7" w14:textId="77777777" w:rsidR="00A340F2" w:rsidRDefault="000D7FB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AA99DC7239144885BA03EE3C633D0C53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65044A53" w14:textId="77777777" w:rsidR="00A340F2" w:rsidRDefault="000D7FB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FF3420C4EB0B48BFB1BF1D44C0F50F6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42AA07042FC14590B5FD8B7E3BFC7C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70A43115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65FBF826" w14:textId="77777777" w:rsidR="00A340F2" w:rsidRDefault="000D7FB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B6FC91BBE3A84BA4A8D5D1542FAB8BF3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6EF19FD3" w14:textId="77777777" w:rsidTr="00B727BE">
        <w:trPr>
          <w:trHeight w:hRule="exact" w:val="403"/>
        </w:trPr>
        <w:tc>
          <w:tcPr>
            <w:tcW w:w="2092" w:type="dxa"/>
          </w:tcPr>
          <w:p w14:paraId="56659517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121573F1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23EA9AA5CB35404D9578B1FCF19676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5C0D9D32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11546D4B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468D49BA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15F71040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355249F3" w14:textId="77777777" w:rsidR="00A340F2" w:rsidRDefault="000D7FB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1C3727DFC6B54129925671229D4D28CC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AFB869FCB77B4BA997BD77AB891C8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30EBBFE7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50004EBD27854B2BB99099C6927EE4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5F2DC57A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BD30A91F444E4F168D6353BEA63351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79FDBAE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423717E1" w14:textId="77777777" w:rsidR="000E7C40" w:rsidRDefault="000E7C40"/>
    <w:p w14:paraId="569BE828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3E7C1E69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1362648E432F4767964B07C6D2BB2DB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36262312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128C82DAFE654D31A84B3211766AD2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701C2986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371FE88" w14:textId="77777777" w:rsidR="00EB63A0" w:rsidRDefault="000D7FB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F101FE2521364B9BB0146A53A622718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1226268C9AE34A0A81CE9919A006E6C4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73E5CD4" w14:textId="77777777" w:rsidR="00EB63A0" w:rsidRDefault="000D7FB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3EE2CA5EFEA94ED8AFF67C435F5CFD76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52FE8A1946C441579E278CA9A7473EA7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1A470C56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57642D3A06024151856E1B29637A59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3AA7837A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219D8EB2FB50455789351559DC97AA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476BB74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A634ECE" w14:textId="77777777" w:rsidR="00EB63A0" w:rsidRDefault="000D7FB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2902D4AEA8E9401B8449F7A62164C63A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76CD5AC6C812469C8EF68C66DE8FC3D6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1ED2DBCD" w14:textId="77777777" w:rsidR="00EB63A0" w:rsidRDefault="000D7FB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9435862DDAFD4A84A4551E14C9D70CAF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ECDB17878D0E455E8667EAE8D72C2271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32335E44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510F6DBD6F6640A8992D4E6AB20952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32B0EFF2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F2EB53AEADC0409F9FA5219295A2D6E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48F1F34D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50FA964" w14:textId="77777777" w:rsidR="00EB63A0" w:rsidRDefault="000D7FB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11ECE9DBD9004B9FB892F70A9D6A6DE9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04E30F5B719B44DF9FDC7D2B9EA2D135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4E221B1" w14:textId="77777777" w:rsidR="00EB63A0" w:rsidRDefault="000D7FB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A3D602582D9F4E44B9E49E0AB6FE541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748F8BFC1AA145AB9F80AFE3567C974F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3FC58AEE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DBDBB1CB7A594BC89D0CB61A609528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77B41DCF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EDC8B688DF5747649A41545F153BFA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53E87680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1816E059" w14:textId="77777777" w:rsidR="00EB63A0" w:rsidRDefault="000D7FB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D873BC5F643342B39B2F7ACBE05DFBB4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9DF260DC16CC4D349018850B36465C82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0A973A0" w14:textId="77777777" w:rsidR="00EB63A0" w:rsidRDefault="000D7FB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BEE548A31A2940DCB7E042C1FB93890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50B6AA5BF4A5490B9C269BD3856A6DD5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01E42F09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6FA315" w14:textId="77777777" w:rsidR="00A340F2" w:rsidRDefault="000D7FB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BB4325D6C9844E03BDA27E0DD5ACD10F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DD00F35" w14:textId="77777777" w:rsidR="00A340F2" w:rsidRDefault="00A340F2" w:rsidP="002F5404">
            <w:pPr>
              <w:jc w:val="right"/>
            </w:pPr>
          </w:p>
        </w:tc>
      </w:tr>
      <w:tr w:rsidR="00A340F2" w14:paraId="67025050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ADFA173633E1484EA9FEBE03D4E0226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29ED2A63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A7FE1B3" w14:textId="77777777" w:rsidR="00A340F2" w:rsidRDefault="00A340F2" w:rsidP="002F5404">
            <w:pPr>
              <w:jc w:val="right"/>
            </w:pPr>
          </w:p>
        </w:tc>
      </w:tr>
      <w:tr w:rsidR="00A340F2" w14:paraId="0141E7CC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A0A6391C4A3B4E949240CB6CDCAAC6A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5ED0076B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6DB98576" w14:textId="77777777" w:rsidR="00A340F2" w:rsidRDefault="00A340F2" w:rsidP="002F5404">
            <w:pPr>
              <w:jc w:val="right"/>
            </w:pPr>
          </w:p>
        </w:tc>
      </w:tr>
    </w:tbl>
    <w:p w14:paraId="58662E30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3824" w14:textId="77777777" w:rsidR="00BC288D" w:rsidRDefault="00BC288D">
      <w:pPr>
        <w:spacing w:line="240" w:lineRule="auto"/>
      </w:pPr>
      <w:r>
        <w:separator/>
      </w:r>
    </w:p>
    <w:p w14:paraId="6176A899" w14:textId="77777777" w:rsidR="00BC288D" w:rsidRDefault="00BC288D"/>
  </w:endnote>
  <w:endnote w:type="continuationSeparator" w:id="0">
    <w:p w14:paraId="429B2895" w14:textId="77777777" w:rsidR="00BC288D" w:rsidRDefault="00BC288D">
      <w:pPr>
        <w:spacing w:line="240" w:lineRule="auto"/>
      </w:pPr>
      <w:r>
        <w:continuationSeparator/>
      </w:r>
    </w:p>
    <w:p w14:paraId="5570B60B" w14:textId="77777777" w:rsidR="00BC288D" w:rsidRDefault="00BC2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CE82" w14:textId="77777777" w:rsidR="007201A7" w:rsidRDefault="007201A7">
    <w:pPr>
      <w:pStyle w:val="Footer"/>
    </w:pPr>
  </w:p>
  <w:p w14:paraId="3C9B0D9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AE8F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C43BE1" wp14:editId="1E39FA36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683D4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C43BE1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c7beef [1302]" stroked="f" strokeweight="2pt">
              <v:fill color2="#45a5ed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F683D4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2442" w14:textId="77777777" w:rsidR="00BC288D" w:rsidRDefault="00BC288D">
      <w:pPr>
        <w:spacing w:line="240" w:lineRule="auto"/>
      </w:pPr>
      <w:r>
        <w:separator/>
      </w:r>
    </w:p>
    <w:p w14:paraId="6B08B09F" w14:textId="77777777" w:rsidR="00BC288D" w:rsidRDefault="00BC288D"/>
  </w:footnote>
  <w:footnote w:type="continuationSeparator" w:id="0">
    <w:p w14:paraId="2EBE597C" w14:textId="77777777" w:rsidR="00BC288D" w:rsidRDefault="00BC288D">
      <w:pPr>
        <w:spacing w:line="240" w:lineRule="auto"/>
      </w:pPr>
      <w:r>
        <w:continuationSeparator/>
      </w:r>
    </w:p>
    <w:p w14:paraId="577BB2BA" w14:textId="77777777" w:rsidR="00BC288D" w:rsidRDefault="00BC28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EE7C" w14:textId="77777777" w:rsidR="007201A7" w:rsidRDefault="007201A7"/>
  <w:p w14:paraId="2E3ED9A6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5B31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F151CE" wp14:editId="1FDC0B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0AA6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F151CE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c7beef [1302]" stroked="f" strokeweight="2pt">
              <v:fill color2="#45a5ed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140AA6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8D"/>
    <w:rsid w:val="00064E3E"/>
    <w:rsid w:val="00077551"/>
    <w:rsid w:val="000A6E91"/>
    <w:rsid w:val="000D7FB0"/>
    <w:rsid w:val="000E7C40"/>
    <w:rsid w:val="001817A4"/>
    <w:rsid w:val="001A035C"/>
    <w:rsid w:val="001D1771"/>
    <w:rsid w:val="0020743A"/>
    <w:rsid w:val="002400DD"/>
    <w:rsid w:val="002450DA"/>
    <w:rsid w:val="00260C72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A729D3"/>
    <w:rsid w:val="00B66C63"/>
    <w:rsid w:val="00B727BE"/>
    <w:rsid w:val="00BC288D"/>
    <w:rsid w:val="00CE3710"/>
    <w:rsid w:val="00CF2287"/>
    <w:rsid w:val="00D33124"/>
    <w:rsid w:val="00D7321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AB7B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01D7D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301D7D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491347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301D7D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C7BEEF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301D7D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472CBB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472CBB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49134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491347" w:themeColor="accent1" w:themeShade="80"/>
        <w:bottom w:val="single" w:sz="4" w:space="10" w:color="491347" w:themeColor="accent1" w:themeShade="80"/>
      </w:pBdr>
      <w:spacing w:before="360" w:after="360"/>
      <w:ind w:left="864" w:right="864"/>
      <w:jc w:val="center"/>
    </w:pPr>
    <w:rPr>
      <w:i/>
      <w:iCs/>
      <w:color w:val="49134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491347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491347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491347" w:themeColor="accent1" w:themeShade="80"/>
        <w:left w:val="single" w:sz="2" w:space="10" w:color="491347" w:themeColor="accent1" w:themeShade="80"/>
        <w:bottom w:val="single" w:sz="2" w:space="10" w:color="491347" w:themeColor="accent1" w:themeShade="80"/>
        <w:right w:val="single" w:sz="2" w:space="10" w:color="491347" w:themeColor="accent1" w:themeShade="80"/>
      </w:pBdr>
      <w:ind w:left="1152" w:right="1152"/>
    </w:pPr>
    <w:rPr>
      <w:i/>
      <w:iCs/>
      <w:color w:val="491347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3F3241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1B3A7E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Local\Microsoft\Office\16.0\DTS\en-US%7b4E022BE0-9339-48D0-8F5B-A11348F493D7%7d\%7bD4BAB423-8147-4977-93F6-F96CEDBC2AA5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45D3D69C14099B2DF687783B2F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EA4A-1F7F-47AF-B91E-C6DBFF9582D3}"/>
      </w:docPartPr>
      <w:docPartBody>
        <w:p w:rsidR="00000000" w:rsidRDefault="00C47717">
          <w:pPr>
            <w:pStyle w:val="A1A45D3D69C14099B2DF687783B2F5D2"/>
          </w:pPr>
          <w:r w:rsidRPr="00064E3E">
            <w:t>INVOICe</w:t>
          </w:r>
        </w:p>
      </w:docPartBody>
    </w:docPart>
    <w:docPart>
      <w:docPartPr>
        <w:name w:val="2AF61529C87F4D5F8A7A219621B3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BCB6C-CE82-44C3-B66F-116181453CDA}"/>
      </w:docPartPr>
      <w:docPartBody>
        <w:p w:rsidR="00000000" w:rsidRDefault="00C47717">
          <w:pPr>
            <w:pStyle w:val="2AF61529C87F4D5F8A7A219621B39833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8C096CE925314264A8E0A63784D0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928A0-B62E-48DB-AB80-84277561EB49}"/>
      </w:docPartPr>
      <w:docPartBody>
        <w:p w:rsidR="00000000" w:rsidRDefault="00C47717">
          <w:pPr>
            <w:pStyle w:val="8C096CE925314264A8E0A63784D0BFEA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4DE79A0CAC944787BF65422F62A5E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2AAA5-237D-48D9-ADAE-462D6FF7394E}"/>
      </w:docPartPr>
      <w:docPartBody>
        <w:p w:rsidR="00000000" w:rsidRDefault="00C47717">
          <w:pPr>
            <w:pStyle w:val="4DE79A0CAC944787BF65422F62A5E8FF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B13A9B3903B2418B83A4003473F20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525B5-F250-40D0-9B51-362A2BBE3C72}"/>
      </w:docPartPr>
      <w:docPartBody>
        <w:p w:rsidR="00000000" w:rsidRDefault="00C47717">
          <w:pPr>
            <w:pStyle w:val="B13A9B3903B2418B83A4003473F20360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924A8E1FD6CE4F8C84BC7AAAD7E2E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D2260-CB22-4893-9C0F-7C91F2C18A82}"/>
      </w:docPartPr>
      <w:docPartBody>
        <w:p w:rsidR="00000000" w:rsidRDefault="00C47717">
          <w:pPr>
            <w:pStyle w:val="924A8E1FD6CE4F8C84BC7AAAD7E2E07A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7B162FD1DEA46F9A228BD5E209E1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70BE-61D8-406F-84F0-4A9B3EBAFC93}"/>
      </w:docPartPr>
      <w:docPartBody>
        <w:p w:rsidR="00000000" w:rsidRDefault="00C47717">
          <w:pPr>
            <w:pStyle w:val="87B162FD1DEA46F9A228BD5E209E19E2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E4F8635D379E4C278682A75BA0D00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71E54-3931-456F-BA84-44C12E5C34B2}"/>
      </w:docPartPr>
      <w:docPartBody>
        <w:p w:rsidR="00000000" w:rsidRDefault="00C47717">
          <w:pPr>
            <w:pStyle w:val="E4F8635D379E4C278682A75BA0D0059D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EC4E9FB01BFB4D69B247F039DF38F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A7539-10C1-45DC-A25A-EC1C4E9F8CC8}"/>
      </w:docPartPr>
      <w:docPartBody>
        <w:p w:rsidR="00000000" w:rsidRDefault="00C47717">
          <w:pPr>
            <w:pStyle w:val="EC4E9FB01BFB4D69B247F039DF38F35A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6C3F1AC0E4F944FD9959BA821616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BF972-EC42-48A6-BCE1-2CA262564B78}"/>
      </w:docPartPr>
      <w:docPartBody>
        <w:p w:rsidR="00000000" w:rsidRDefault="00C47717">
          <w:pPr>
            <w:pStyle w:val="6C3F1AC0E4F944FD9959BA821616B15C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95243878FC624F09806E0FBF4B30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5B42A-3CDF-4EBA-BE3F-105321C7A679}"/>
      </w:docPartPr>
      <w:docPartBody>
        <w:p w:rsidR="00000000" w:rsidRDefault="00C47717">
          <w:pPr>
            <w:pStyle w:val="95243878FC624F09806E0FBF4B305FD7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AA99DC7239144885BA03EE3C633D0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B0360-BAA3-472F-9CB2-166270484479}"/>
      </w:docPartPr>
      <w:docPartBody>
        <w:p w:rsidR="00000000" w:rsidRDefault="00C47717">
          <w:pPr>
            <w:pStyle w:val="AA99DC7239144885BA03EE3C633D0C53"/>
          </w:pPr>
          <w:r>
            <w:t>SALESPERSON</w:t>
          </w:r>
        </w:p>
      </w:docPartBody>
    </w:docPart>
    <w:docPart>
      <w:docPartPr>
        <w:name w:val="FF3420C4EB0B48BFB1BF1D44C0F50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2B4E6-7574-4886-B070-A4F23EBC7EE1}"/>
      </w:docPartPr>
      <w:docPartBody>
        <w:p w:rsidR="00000000" w:rsidRDefault="00C47717">
          <w:pPr>
            <w:pStyle w:val="FF3420C4EB0B48BFB1BF1D44C0F50F6D"/>
          </w:pPr>
          <w:r>
            <w:t>Job</w:t>
          </w:r>
        </w:p>
      </w:docPartBody>
    </w:docPart>
    <w:docPart>
      <w:docPartPr>
        <w:name w:val="42AA07042FC14590B5FD8B7E3BFC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2667-620A-4F79-A7B1-2D742FC21737}"/>
      </w:docPartPr>
      <w:docPartBody>
        <w:p w:rsidR="00000000" w:rsidRDefault="00C47717">
          <w:pPr>
            <w:pStyle w:val="42AA07042FC14590B5FD8B7E3BFC7C00"/>
          </w:pPr>
          <w:r>
            <w:t>Payment Terms</w:t>
          </w:r>
        </w:p>
      </w:docPartBody>
    </w:docPart>
    <w:docPart>
      <w:docPartPr>
        <w:name w:val="B6FC91BBE3A84BA4A8D5D1542FAB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9337-03FB-42BD-9D57-6D046BFE1228}"/>
      </w:docPartPr>
      <w:docPartBody>
        <w:p w:rsidR="00000000" w:rsidRDefault="00C47717">
          <w:pPr>
            <w:pStyle w:val="B6FC91BBE3A84BA4A8D5D1542FAB8BF3"/>
          </w:pPr>
          <w:r>
            <w:t>Due date</w:t>
          </w:r>
        </w:p>
      </w:docPartBody>
    </w:docPart>
    <w:docPart>
      <w:docPartPr>
        <w:name w:val="23EA9AA5CB35404D9578B1FCF196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38D37-F073-4643-BE99-8CD69033F4A5}"/>
      </w:docPartPr>
      <w:docPartBody>
        <w:p w:rsidR="00000000" w:rsidRDefault="00C47717">
          <w:pPr>
            <w:pStyle w:val="23EA9AA5CB35404D9578B1FCF1967629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1C3727DFC6B54129925671229D4D2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C6BF9-AD0B-4BE9-8079-937F35CAF269}"/>
      </w:docPartPr>
      <w:docPartBody>
        <w:p w:rsidR="00000000" w:rsidRDefault="00C47717">
          <w:pPr>
            <w:pStyle w:val="1C3727DFC6B54129925671229D4D28CC"/>
          </w:pPr>
          <w:r>
            <w:t>Quantity</w:t>
          </w:r>
        </w:p>
      </w:docPartBody>
    </w:docPart>
    <w:docPart>
      <w:docPartPr>
        <w:name w:val="AFB869FCB77B4BA997BD77AB891C8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03797-65F4-40C9-B940-A4822EDDCC48}"/>
      </w:docPartPr>
      <w:docPartBody>
        <w:p w:rsidR="00000000" w:rsidRDefault="00C47717">
          <w:pPr>
            <w:pStyle w:val="AFB869FCB77B4BA997BD77AB891C8506"/>
          </w:pPr>
          <w:r>
            <w:t>Description</w:t>
          </w:r>
        </w:p>
      </w:docPartBody>
    </w:docPart>
    <w:docPart>
      <w:docPartPr>
        <w:name w:val="50004EBD27854B2BB99099C6927E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BFD7-7A61-4DE5-8A5B-6A8AAB16827F}"/>
      </w:docPartPr>
      <w:docPartBody>
        <w:p w:rsidR="00000000" w:rsidRDefault="00C47717">
          <w:pPr>
            <w:pStyle w:val="50004EBD27854B2BB99099C6927EE451"/>
          </w:pPr>
          <w:r>
            <w:t>Unit Price</w:t>
          </w:r>
        </w:p>
      </w:docPartBody>
    </w:docPart>
    <w:docPart>
      <w:docPartPr>
        <w:name w:val="BD30A91F444E4F168D6353BEA6335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F3159-A00E-43E8-8856-497C6B92D90C}"/>
      </w:docPartPr>
      <w:docPartBody>
        <w:p w:rsidR="00000000" w:rsidRDefault="00C47717">
          <w:pPr>
            <w:pStyle w:val="BD30A91F444E4F168D6353BEA633513A"/>
          </w:pPr>
          <w:r>
            <w:t>Line Total</w:t>
          </w:r>
        </w:p>
      </w:docPartBody>
    </w:docPart>
    <w:docPart>
      <w:docPartPr>
        <w:name w:val="1362648E432F4767964B07C6D2BB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816A-A26C-4A0E-8B0B-12794069D7B2}"/>
      </w:docPartPr>
      <w:docPartBody>
        <w:p w:rsidR="00000000" w:rsidRDefault="00C47717">
          <w:pPr>
            <w:pStyle w:val="1362648E432F4767964B07C6D2BB2DB3"/>
          </w:pPr>
          <w:r>
            <w:t>Product</w:t>
          </w:r>
        </w:p>
      </w:docPartBody>
    </w:docPart>
    <w:docPart>
      <w:docPartPr>
        <w:name w:val="128C82DAFE654D31A84B3211766AD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8920B-7B68-4659-A0E1-608D4CD22455}"/>
      </w:docPartPr>
      <w:docPartBody>
        <w:p w:rsidR="00000000" w:rsidRDefault="00C47717">
          <w:pPr>
            <w:pStyle w:val="128C82DAFE654D31A84B3211766AD249"/>
          </w:pPr>
          <w:r>
            <w:t>Product description</w:t>
          </w:r>
        </w:p>
      </w:docPartBody>
    </w:docPart>
    <w:docPart>
      <w:docPartPr>
        <w:name w:val="F101FE2521364B9BB0146A53A622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700E7-C8D2-4A58-BF6D-DE25980BECF7}"/>
      </w:docPartPr>
      <w:docPartBody>
        <w:p w:rsidR="00000000" w:rsidRDefault="00C47717">
          <w:pPr>
            <w:pStyle w:val="F101FE2521364B9BB0146A53A622718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226268C9AE34A0A81CE9919A006E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9AD17-10D1-4879-862E-F996F7BA7C83}"/>
      </w:docPartPr>
      <w:docPartBody>
        <w:p w:rsidR="00000000" w:rsidRDefault="00C47717">
          <w:pPr>
            <w:pStyle w:val="1226268C9AE34A0A81CE9919A006E6C4"/>
          </w:pPr>
          <w:r w:rsidRPr="00CF2287">
            <w:t>A</w:t>
          </w:r>
          <w:r>
            <w:t>mount</w:t>
          </w:r>
        </w:p>
      </w:docPartBody>
    </w:docPart>
    <w:docPart>
      <w:docPartPr>
        <w:name w:val="3EE2CA5EFEA94ED8AFF67C435F5CF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879AE-A6E2-4AA6-9DAA-F8A97943DF54}"/>
      </w:docPartPr>
      <w:docPartBody>
        <w:p w:rsidR="00000000" w:rsidRDefault="00C47717">
          <w:pPr>
            <w:pStyle w:val="3EE2CA5EFEA94ED8AFF67C435F5CFD7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2FE8A1946C441579E278CA9A7473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47D1F-2047-4D8E-9115-FD061ECE40BB}"/>
      </w:docPartPr>
      <w:docPartBody>
        <w:p w:rsidR="00000000" w:rsidRDefault="00C47717">
          <w:pPr>
            <w:pStyle w:val="52FE8A1946C441579E278CA9A7473EA7"/>
          </w:pPr>
          <w:r w:rsidRPr="00CF2287">
            <w:t>A</w:t>
          </w:r>
          <w:r>
            <w:t>mount</w:t>
          </w:r>
        </w:p>
      </w:docPartBody>
    </w:docPart>
    <w:docPart>
      <w:docPartPr>
        <w:name w:val="57642D3A06024151856E1B29637A5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BD95-76C8-4335-A1C1-B0C50E10FA1F}"/>
      </w:docPartPr>
      <w:docPartBody>
        <w:p w:rsidR="00000000" w:rsidRDefault="00C47717">
          <w:pPr>
            <w:pStyle w:val="57642D3A06024151856E1B29637A59A0"/>
          </w:pPr>
          <w:r>
            <w:t>Product</w:t>
          </w:r>
        </w:p>
      </w:docPartBody>
    </w:docPart>
    <w:docPart>
      <w:docPartPr>
        <w:name w:val="219D8EB2FB50455789351559DC97A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8B495-0169-4E1C-B0FF-468F385C5CA1}"/>
      </w:docPartPr>
      <w:docPartBody>
        <w:p w:rsidR="00000000" w:rsidRDefault="00C47717">
          <w:pPr>
            <w:pStyle w:val="219D8EB2FB50455789351559DC97AA1E"/>
          </w:pPr>
          <w:r>
            <w:t>Product description</w:t>
          </w:r>
        </w:p>
      </w:docPartBody>
    </w:docPart>
    <w:docPart>
      <w:docPartPr>
        <w:name w:val="2902D4AEA8E9401B8449F7A62164C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DFAA0-3E92-4B82-BAF6-39A7EA0DC035}"/>
      </w:docPartPr>
      <w:docPartBody>
        <w:p w:rsidR="00000000" w:rsidRDefault="00C47717">
          <w:pPr>
            <w:pStyle w:val="2902D4AEA8E9401B8449F7A62164C63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6CD5AC6C812469C8EF68C66DE8FC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871DB-AD79-4784-9DC2-79C22810F770}"/>
      </w:docPartPr>
      <w:docPartBody>
        <w:p w:rsidR="00000000" w:rsidRDefault="00C47717">
          <w:pPr>
            <w:pStyle w:val="76CD5AC6C812469C8EF68C66DE8FC3D6"/>
          </w:pPr>
          <w:r w:rsidRPr="00CF2287">
            <w:t>A</w:t>
          </w:r>
          <w:r>
            <w:t>mount</w:t>
          </w:r>
        </w:p>
      </w:docPartBody>
    </w:docPart>
    <w:docPart>
      <w:docPartPr>
        <w:name w:val="9435862DDAFD4A84A4551E14C9D70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ED787-5D3E-44A4-9545-A0FA5C090AFC}"/>
      </w:docPartPr>
      <w:docPartBody>
        <w:p w:rsidR="00000000" w:rsidRDefault="00C47717">
          <w:pPr>
            <w:pStyle w:val="9435862DDAFD4A84A4551E14C9D70CAF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CDB17878D0E455E8667EAE8D72C2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2F4F3-B958-4616-A69C-A7829C3E0AD6}"/>
      </w:docPartPr>
      <w:docPartBody>
        <w:p w:rsidR="00000000" w:rsidRDefault="00C47717">
          <w:pPr>
            <w:pStyle w:val="ECDB17878D0E455E8667EAE8D72C2271"/>
          </w:pPr>
          <w:r w:rsidRPr="00CF2287">
            <w:t>A</w:t>
          </w:r>
          <w:r>
            <w:t>mount</w:t>
          </w:r>
        </w:p>
      </w:docPartBody>
    </w:docPart>
    <w:docPart>
      <w:docPartPr>
        <w:name w:val="510F6DBD6F6640A8992D4E6AB2095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5AAAC-B873-4BEA-A1F7-EFC55F3DD666}"/>
      </w:docPartPr>
      <w:docPartBody>
        <w:p w:rsidR="00000000" w:rsidRDefault="00C47717">
          <w:pPr>
            <w:pStyle w:val="510F6DBD6F6640A8992D4E6AB209527A"/>
          </w:pPr>
          <w:r>
            <w:t>Product</w:t>
          </w:r>
        </w:p>
      </w:docPartBody>
    </w:docPart>
    <w:docPart>
      <w:docPartPr>
        <w:name w:val="F2EB53AEADC0409F9FA5219295A2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EF388-6A00-42FE-A400-FC33EA233CDE}"/>
      </w:docPartPr>
      <w:docPartBody>
        <w:p w:rsidR="00000000" w:rsidRDefault="00C47717">
          <w:pPr>
            <w:pStyle w:val="F2EB53AEADC0409F9FA5219295A2D6E0"/>
          </w:pPr>
          <w:r>
            <w:t>Product description</w:t>
          </w:r>
        </w:p>
      </w:docPartBody>
    </w:docPart>
    <w:docPart>
      <w:docPartPr>
        <w:name w:val="11ECE9DBD9004B9FB892F70A9D6A6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035B3-4398-4D56-9F99-ADF8C52A5435}"/>
      </w:docPartPr>
      <w:docPartBody>
        <w:p w:rsidR="00000000" w:rsidRDefault="00C47717">
          <w:pPr>
            <w:pStyle w:val="11ECE9DBD9004B9FB892F70A9D6A6DE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4E30F5B719B44DF9FDC7D2B9EA2D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EF1B4-C805-45B0-A4A2-FAA24D4EE815}"/>
      </w:docPartPr>
      <w:docPartBody>
        <w:p w:rsidR="00000000" w:rsidRDefault="00C47717">
          <w:pPr>
            <w:pStyle w:val="04E30F5B719B44DF9FDC7D2B9EA2D135"/>
          </w:pPr>
          <w:r w:rsidRPr="00CF2287">
            <w:t>A</w:t>
          </w:r>
          <w:r>
            <w:t>mount</w:t>
          </w:r>
        </w:p>
      </w:docPartBody>
    </w:docPart>
    <w:docPart>
      <w:docPartPr>
        <w:name w:val="A3D602582D9F4E44B9E49E0AB6FE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7CBF3-2B1F-481F-A2B6-1E0DFE6FBD6E}"/>
      </w:docPartPr>
      <w:docPartBody>
        <w:p w:rsidR="00000000" w:rsidRDefault="00C47717">
          <w:pPr>
            <w:pStyle w:val="A3D602582D9F4E44B9E49E0AB6FE541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48F8BFC1AA145AB9F80AFE3567C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0795C-C216-4634-A7B1-4CE86F394B6C}"/>
      </w:docPartPr>
      <w:docPartBody>
        <w:p w:rsidR="00000000" w:rsidRDefault="00C47717">
          <w:pPr>
            <w:pStyle w:val="748F8BFC1AA145AB9F80AFE3567C974F"/>
          </w:pPr>
          <w:r w:rsidRPr="00CF2287">
            <w:t>A</w:t>
          </w:r>
          <w:r>
            <w:t>mount</w:t>
          </w:r>
        </w:p>
      </w:docPartBody>
    </w:docPart>
    <w:docPart>
      <w:docPartPr>
        <w:name w:val="DBDBB1CB7A594BC89D0CB61A60952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43D4B-91EF-4D3A-8AA4-FCFA6DE7494A}"/>
      </w:docPartPr>
      <w:docPartBody>
        <w:p w:rsidR="00000000" w:rsidRDefault="00C47717">
          <w:pPr>
            <w:pStyle w:val="DBDBB1CB7A594BC89D0CB61A60952835"/>
          </w:pPr>
          <w:r>
            <w:t>Product</w:t>
          </w:r>
        </w:p>
      </w:docPartBody>
    </w:docPart>
    <w:docPart>
      <w:docPartPr>
        <w:name w:val="EDC8B688DF5747649A41545F153BF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297E3-3D00-48E6-BAC2-B46503D9EBA9}"/>
      </w:docPartPr>
      <w:docPartBody>
        <w:p w:rsidR="00000000" w:rsidRDefault="00C47717">
          <w:pPr>
            <w:pStyle w:val="EDC8B688DF5747649A41545F153BFA7C"/>
          </w:pPr>
          <w:r>
            <w:t>Product description</w:t>
          </w:r>
        </w:p>
      </w:docPartBody>
    </w:docPart>
    <w:docPart>
      <w:docPartPr>
        <w:name w:val="D873BC5F643342B39B2F7ACBE05DF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8BFA9-BD30-4803-8596-B9910A91C37C}"/>
      </w:docPartPr>
      <w:docPartBody>
        <w:p w:rsidR="00000000" w:rsidRDefault="00C47717">
          <w:pPr>
            <w:pStyle w:val="D873BC5F643342B39B2F7ACBE05DFBB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DF260DC16CC4D349018850B36465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2E83B-A807-4DDE-B76E-70F09D9A7DED}"/>
      </w:docPartPr>
      <w:docPartBody>
        <w:p w:rsidR="00000000" w:rsidRDefault="00C47717">
          <w:pPr>
            <w:pStyle w:val="9DF260DC16CC4D349018850B36465C82"/>
          </w:pPr>
          <w:r w:rsidRPr="00CF2287">
            <w:t>A</w:t>
          </w:r>
          <w:r>
            <w:t>mount</w:t>
          </w:r>
        </w:p>
      </w:docPartBody>
    </w:docPart>
    <w:docPart>
      <w:docPartPr>
        <w:name w:val="BEE548A31A2940DCB7E042C1FB938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F864B-6593-4F14-B190-3FC067B803A1}"/>
      </w:docPartPr>
      <w:docPartBody>
        <w:p w:rsidR="00000000" w:rsidRDefault="00C47717">
          <w:pPr>
            <w:pStyle w:val="BEE548A31A2940DCB7E042C1FB93890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0B6AA5BF4A5490B9C269BD3856A6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439F-8C7D-48A2-8B04-1C87C50B6D15}"/>
      </w:docPartPr>
      <w:docPartBody>
        <w:p w:rsidR="00000000" w:rsidRDefault="00C47717">
          <w:pPr>
            <w:pStyle w:val="50B6AA5BF4A5490B9C269BD3856A6DD5"/>
          </w:pPr>
          <w:r w:rsidRPr="00CF2287">
            <w:t>A</w:t>
          </w:r>
          <w:r>
            <w:t>mount</w:t>
          </w:r>
        </w:p>
      </w:docPartBody>
    </w:docPart>
    <w:docPart>
      <w:docPartPr>
        <w:name w:val="BB4325D6C9844E03BDA27E0DD5AC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5163-E4BC-4CA2-9978-1F002CB781A6}"/>
      </w:docPartPr>
      <w:docPartBody>
        <w:p w:rsidR="00000000" w:rsidRDefault="00C47717">
          <w:pPr>
            <w:pStyle w:val="BB4325D6C9844E03BDA27E0DD5ACD10F"/>
          </w:pPr>
          <w:r>
            <w:rPr>
              <w:sz w:val="24"/>
            </w:rPr>
            <w:t>Subtotal</w:t>
          </w:r>
        </w:p>
      </w:docPartBody>
    </w:docPart>
    <w:docPart>
      <w:docPartPr>
        <w:name w:val="ADFA173633E1484EA9FEBE03D4E02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9CAD4-3AFE-4BAC-AE15-A2079DBD56A0}"/>
      </w:docPartPr>
      <w:docPartBody>
        <w:p w:rsidR="00000000" w:rsidRDefault="00C47717">
          <w:pPr>
            <w:pStyle w:val="ADFA173633E1484EA9FEBE03D4E02262"/>
          </w:pPr>
          <w:r>
            <w:rPr>
              <w:sz w:val="24"/>
            </w:rPr>
            <w:t>Sales Tax</w:t>
          </w:r>
        </w:p>
      </w:docPartBody>
    </w:docPart>
    <w:docPart>
      <w:docPartPr>
        <w:name w:val="A0A6391C4A3B4E949240CB6CDCAAC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69334-4EED-407A-9278-D9D8E3B34D7F}"/>
      </w:docPartPr>
      <w:docPartBody>
        <w:p w:rsidR="00000000" w:rsidRDefault="00C47717">
          <w:pPr>
            <w:pStyle w:val="A0A6391C4A3B4E949240CB6CDCAAC6AF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45D3D69C14099B2DF687783B2F5D2">
    <w:name w:val="A1A45D3D69C14099B2DF687783B2F5D2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2AF61529C87F4D5F8A7A219621B39833">
    <w:name w:val="2AF61529C87F4D5F8A7A219621B39833"/>
  </w:style>
  <w:style w:type="paragraph" w:customStyle="1" w:styleId="8C096CE925314264A8E0A63784D0BFEA">
    <w:name w:val="8C096CE925314264A8E0A63784D0BFEA"/>
  </w:style>
  <w:style w:type="paragraph" w:customStyle="1" w:styleId="4DE79A0CAC944787BF65422F62A5E8FF">
    <w:name w:val="4DE79A0CAC944787BF65422F62A5E8FF"/>
  </w:style>
  <w:style w:type="paragraph" w:customStyle="1" w:styleId="B13A9B3903B2418B83A4003473F20360">
    <w:name w:val="B13A9B3903B2418B83A4003473F20360"/>
  </w:style>
  <w:style w:type="paragraph" w:customStyle="1" w:styleId="D20DDFC3CC3F406E9F1627E14CC84BE1">
    <w:name w:val="D20DDFC3CC3F406E9F1627E14CC84BE1"/>
  </w:style>
  <w:style w:type="paragraph" w:customStyle="1" w:styleId="608EC4BB0081411CA327A7DD2E435426">
    <w:name w:val="608EC4BB0081411CA327A7DD2E435426"/>
  </w:style>
  <w:style w:type="paragraph" w:customStyle="1" w:styleId="9227989123834505AEFF74E31E444219">
    <w:name w:val="9227989123834505AEFF74E31E444219"/>
  </w:style>
  <w:style w:type="paragraph" w:customStyle="1" w:styleId="A299A5BE7A67440A8064288FA0016354">
    <w:name w:val="A299A5BE7A67440A8064288FA0016354"/>
  </w:style>
  <w:style w:type="paragraph" w:customStyle="1" w:styleId="983A83957C034E3DAC869B40AB7DCEB4">
    <w:name w:val="983A83957C034E3DAC869B40AB7DCEB4"/>
  </w:style>
  <w:style w:type="paragraph" w:customStyle="1" w:styleId="294E53ED633047ECB7D41A7048E44DF0">
    <w:name w:val="294E53ED633047ECB7D41A7048E44DF0"/>
  </w:style>
  <w:style w:type="paragraph" w:customStyle="1" w:styleId="924A8E1FD6CE4F8C84BC7AAAD7E2E07A">
    <w:name w:val="924A8E1FD6CE4F8C84BC7AAAD7E2E07A"/>
  </w:style>
  <w:style w:type="paragraph" w:customStyle="1" w:styleId="87B162FD1DEA46F9A228BD5E209E19E2">
    <w:name w:val="87B162FD1DEA46F9A228BD5E209E19E2"/>
  </w:style>
  <w:style w:type="paragraph" w:customStyle="1" w:styleId="E4F8635D379E4C278682A75BA0D0059D">
    <w:name w:val="E4F8635D379E4C278682A75BA0D0059D"/>
  </w:style>
  <w:style w:type="paragraph" w:customStyle="1" w:styleId="EC4E9FB01BFB4D69B247F039DF38F35A">
    <w:name w:val="EC4E9FB01BFB4D69B247F039DF38F35A"/>
  </w:style>
  <w:style w:type="paragraph" w:customStyle="1" w:styleId="6C3F1AC0E4F944FD9959BA821616B15C">
    <w:name w:val="6C3F1AC0E4F944FD9959BA821616B15C"/>
  </w:style>
  <w:style w:type="paragraph" w:customStyle="1" w:styleId="95243878FC624F09806E0FBF4B305FD7">
    <w:name w:val="95243878FC624F09806E0FBF4B305FD7"/>
  </w:style>
  <w:style w:type="paragraph" w:customStyle="1" w:styleId="AA99DC7239144885BA03EE3C633D0C53">
    <w:name w:val="AA99DC7239144885BA03EE3C633D0C53"/>
  </w:style>
  <w:style w:type="paragraph" w:customStyle="1" w:styleId="FF3420C4EB0B48BFB1BF1D44C0F50F6D">
    <w:name w:val="FF3420C4EB0B48BFB1BF1D44C0F50F6D"/>
  </w:style>
  <w:style w:type="paragraph" w:customStyle="1" w:styleId="42AA07042FC14590B5FD8B7E3BFC7C00">
    <w:name w:val="42AA07042FC14590B5FD8B7E3BFC7C00"/>
  </w:style>
  <w:style w:type="paragraph" w:customStyle="1" w:styleId="B6FC91BBE3A84BA4A8D5D1542FAB8BF3">
    <w:name w:val="B6FC91BBE3A84BA4A8D5D1542FAB8BF3"/>
  </w:style>
  <w:style w:type="paragraph" w:customStyle="1" w:styleId="23EA9AA5CB35404D9578B1FCF1967629">
    <w:name w:val="23EA9AA5CB35404D9578B1FCF1967629"/>
  </w:style>
  <w:style w:type="paragraph" w:customStyle="1" w:styleId="1C3727DFC6B54129925671229D4D28CC">
    <w:name w:val="1C3727DFC6B54129925671229D4D28CC"/>
  </w:style>
  <w:style w:type="paragraph" w:customStyle="1" w:styleId="AFB869FCB77B4BA997BD77AB891C8506">
    <w:name w:val="AFB869FCB77B4BA997BD77AB891C8506"/>
  </w:style>
  <w:style w:type="paragraph" w:customStyle="1" w:styleId="50004EBD27854B2BB99099C6927EE451">
    <w:name w:val="50004EBD27854B2BB99099C6927EE451"/>
  </w:style>
  <w:style w:type="paragraph" w:customStyle="1" w:styleId="BD30A91F444E4F168D6353BEA633513A">
    <w:name w:val="BD30A91F444E4F168D6353BEA633513A"/>
  </w:style>
  <w:style w:type="paragraph" w:customStyle="1" w:styleId="1362648E432F4767964B07C6D2BB2DB3">
    <w:name w:val="1362648E432F4767964B07C6D2BB2DB3"/>
  </w:style>
  <w:style w:type="paragraph" w:customStyle="1" w:styleId="128C82DAFE654D31A84B3211766AD249">
    <w:name w:val="128C82DAFE654D31A84B3211766AD249"/>
  </w:style>
  <w:style w:type="paragraph" w:customStyle="1" w:styleId="F101FE2521364B9BB0146A53A6227183">
    <w:name w:val="F101FE2521364B9BB0146A53A6227183"/>
  </w:style>
  <w:style w:type="paragraph" w:customStyle="1" w:styleId="1226268C9AE34A0A81CE9919A006E6C4">
    <w:name w:val="1226268C9AE34A0A81CE9919A006E6C4"/>
  </w:style>
  <w:style w:type="paragraph" w:customStyle="1" w:styleId="3EE2CA5EFEA94ED8AFF67C435F5CFD76">
    <w:name w:val="3EE2CA5EFEA94ED8AFF67C435F5CFD76"/>
  </w:style>
  <w:style w:type="paragraph" w:customStyle="1" w:styleId="52FE8A1946C441579E278CA9A7473EA7">
    <w:name w:val="52FE8A1946C441579E278CA9A7473EA7"/>
  </w:style>
  <w:style w:type="paragraph" w:customStyle="1" w:styleId="57642D3A06024151856E1B29637A59A0">
    <w:name w:val="57642D3A06024151856E1B29637A59A0"/>
  </w:style>
  <w:style w:type="paragraph" w:customStyle="1" w:styleId="219D8EB2FB50455789351559DC97AA1E">
    <w:name w:val="219D8EB2FB50455789351559DC97AA1E"/>
  </w:style>
  <w:style w:type="paragraph" w:customStyle="1" w:styleId="2902D4AEA8E9401B8449F7A62164C63A">
    <w:name w:val="2902D4AEA8E9401B8449F7A62164C63A"/>
  </w:style>
  <w:style w:type="paragraph" w:customStyle="1" w:styleId="76CD5AC6C812469C8EF68C66DE8FC3D6">
    <w:name w:val="76CD5AC6C812469C8EF68C66DE8FC3D6"/>
  </w:style>
  <w:style w:type="paragraph" w:customStyle="1" w:styleId="9435862DDAFD4A84A4551E14C9D70CAF">
    <w:name w:val="9435862DDAFD4A84A4551E14C9D70CAF"/>
  </w:style>
  <w:style w:type="paragraph" w:customStyle="1" w:styleId="ECDB17878D0E455E8667EAE8D72C2271">
    <w:name w:val="ECDB17878D0E455E8667EAE8D72C2271"/>
  </w:style>
  <w:style w:type="paragraph" w:customStyle="1" w:styleId="510F6DBD6F6640A8992D4E6AB209527A">
    <w:name w:val="510F6DBD6F6640A8992D4E6AB209527A"/>
  </w:style>
  <w:style w:type="paragraph" w:customStyle="1" w:styleId="F2EB53AEADC0409F9FA5219295A2D6E0">
    <w:name w:val="F2EB53AEADC0409F9FA5219295A2D6E0"/>
  </w:style>
  <w:style w:type="paragraph" w:customStyle="1" w:styleId="11ECE9DBD9004B9FB892F70A9D6A6DE9">
    <w:name w:val="11ECE9DBD9004B9FB892F70A9D6A6DE9"/>
  </w:style>
  <w:style w:type="paragraph" w:customStyle="1" w:styleId="04E30F5B719B44DF9FDC7D2B9EA2D135">
    <w:name w:val="04E30F5B719B44DF9FDC7D2B9EA2D135"/>
  </w:style>
  <w:style w:type="paragraph" w:customStyle="1" w:styleId="A3D602582D9F4E44B9E49E0AB6FE5417">
    <w:name w:val="A3D602582D9F4E44B9E49E0AB6FE5417"/>
  </w:style>
  <w:style w:type="paragraph" w:customStyle="1" w:styleId="748F8BFC1AA145AB9F80AFE3567C974F">
    <w:name w:val="748F8BFC1AA145AB9F80AFE3567C974F"/>
  </w:style>
  <w:style w:type="paragraph" w:customStyle="1" w:styleId="DBDBB1CB7A594BC89D0CB61A60952835">
    <w:name w:val="DBDBB1CB7A594BC89D0CB61A60952835"/>
  </w:style>
  <w:style w:type="paragraph" w:customStyle="1" w:styleId="EDC8B688DF5747649A41545F153BFA7C">
    <w:name w:val="EDC8B688DF5747649A41545F153BFA7C"/>
  </w:style>
  <w:style w:type="paragraph" w:customStyle="1" w:styleId="D873BC5F643342B39B2F7ACBE05DFBB4">
    <w:name w:val="D873BC5F643342B39B2F7ACBE05DFBB4"/>
  </w:style>
  <w:style w:type="paragraph" w:customStyle="1" w:styleId="9DF260DC16CC4D349018850B36465C82">
    <w:name w:val="9DF260DC16CC4D349018850B36465C82"/>
  </w:style>
  <w:style w:type="paragraph" w:customStyle="1" w:styleId="BEE548A31A2940DCB7E042C1FB938907">
    <w:name w:val="BEE548A31A2940DCB7E042C1FB938907"/>
  </w:style>
  <w:style w:type="paragraph" w:customStyle="1" w:styleId="50B6AA5BF4A5490B9C269BD3856A6DD5">
    <w:name w:val="50B6AA5BF4A5490B9C269BD3856A6DD5"/>
  </w:style>
  <w:style w:type="paragraph" w:customStyle="1" w:styleId="BB4325D6C9844E03BDA27E0DD5ACD10F">
    <w:name w:val="BB4325D6C9844E03BDA27E0DD5ACD10F"/>
  </w:style>
  <w:style w:type="paragraph" w:customStyle="1" w:styleId="ADFA173633E1484EA9FEBE03D4E02262">
    <w:name w:val="ADFA173633E1484EA9FEBE03D4E02262"/>
  </w:style>
  <w:style w:type="paragraph" w:customStyle="1" w:styleId="A0A6391C4A3B4E949240CB6CDCAAC6AF">
    <w:name w:val="A0A6391C4A3B4E949240CB6CDCAAC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{D4BAB423-8147-4977-93F6-F96CEDBC2AA5}tf16402400_win32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2021-12-05T18:55:00Z</dcterms:created>
  <dcterms:modified xsi:type="dcterms:W3CDTF">2021-12-05T20:14:00Z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