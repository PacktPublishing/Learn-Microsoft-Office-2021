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32AA9" w14:textId="292466CF" w:rsidR="002D6D73" w:rsidRPr="00122300" w:rsidRDefault="00B43014" w:rsidP="00B43014">
      <w:pPr>
        <w:pStyle w:val="Title"/>
      </w:pPr>
      <w:r>
        <w:t>Butterfly Agreement</w:t>
      </w:r>
    </w:p>
    <w:p w14:paraId="404BE343" w14:textId="55F0441C" w:rsidR="002D6D73" w:rsidRDefault="002D6D73" w:rsidP="00B43014">
      <w:pPr>
        <w:pStyle w:val="ListBullet"/>
        <w:numPr>
          <w:ilvl w:val="0"/>
          <w:numId w:val="0"/>
        </w:numPr>
        <w:ind w:left="216" w:hanging="216"/>
      </w:pPr>
    </w:p>
    <w:p w14:paraId="7D71D9C8" w14:textId="13BCD847" w:rsidR="00B43014" w:rsidRDefault="00B43014" w:rsidP="00B43014">
      <w:pPr>
        <w:pStyle w:val="ListBullet"/>
        <w:numPr>
          <w:ilvl w:val="0"/>
          <w:numId w:val="0"/>
        </w:numPr>
        <w:ind w:left="216" w:hanging="216"/>
      </w:pPr>
    </w:p>
    <w:p w14:paraId="4EC1D0C4" w14:textId="5CF9042F" w:rsidR="00B43014" w:rsidRDefault="00B43014" w:rsidP="00B43014">
      <w:pPr>
        <w:pStyle w:val="ListBullet"/>
        <w:numPr>
          <w:ilvl w:val="0"/>
          <w:numId w:val="0"/>
        </w:numPr>
        <w:ind w:left="216" w:hanging="216"/>
      </w:pPr>
    </w:p>
    <w:p w14:paraId="5822644D" w14:textId="77777777" w:rsidR="00DF240A" w:rsidRDefault="00DF240A" w:rsidP="00B43014">
      <w:pPr>
        <w:pStyle w:val="ListBullet"/>
        <w:numPr>
          <w:ilvl w:val="0"/>
          <w:numId w:val="0"/>
        </w:numPr>
        <w:ind w:left="216" w:hanging="216"/>
      </w:pPr>
    </w:p>
    <w:p w14:paraId="5AB10EC4" w14:textId="279ABE45" w:rsidR="00EE5241" w:rsidRDefault="00DE3CB0" w:rsidP="00EE5241">
      <w:pPr>
        <w:pStyle w:val="Heading1"/>
      </w:pPr>
      <w:bookmarkStart w:id="0" w:name="_Toc88402218"/>
      <w:r>
        <w:rPr>
          <w:caps w:val="0"/>
        </w:rPr>
        <w:lastRenderedPageBreak/>
        <w:t>RENT</w:t>
      </w:r>
      <w:bookmarkEnd w:id="0"/>
    </w:p>
    <w:p w14:paraId="1F0452A0" w14:textId="77777777" w:rsidR="00EE5241" w:rsidRDefault="00EE5241" w:rsidP="00EE5241">
      <w:pPr>
        <w:rPr>
          <w:noProof/>
        </w:rPr>
      </w:pPr>
      <w:r>
        <w:rPr>
          <w:noProof/>
        </w:rPr>
        <w:t>Lorem ipsum dolor sit amet, consectetuer adipiscing elit. Maecenas porttitor congue massa. Fusce posuere, magna sed pulvinar ultricies, purus lectus malesuada libero, sit amet commodo magna eros quis urna.</w:t>
      </w:r>
    </w:p>
    <w:p w14:paraId="1C5F4134" w14:textId="77777777" w:rsidR="00EE5241" w:rsidRDefault="00EE5241" w:rsidP="00EE5241">
      <w:pPr>
        <w:rPr>
          <w:noProof/>
        </w:rPr>
      </w:pPr>
      <w:r>
        <w:rPr>
          <w:noProof/>
        </w:rPr>
        <w:t>Nunc viverra imperdiet enim. Fusce est. Vivamus a tellus.</w:t>
      </w:r>
    </w:p>
    <w:p w14:paraId="75E5C998" w14:textId="77777777" w:rsidR="00EE5241" w:rsidRDefault="00EE5241" w:rsidP="00EE5241">
      <w:pPr>
        <w:rPr>
          <w:noProof/>
        </w:rPr>
      </w:pPr>
      <w:r>
        <w:rPr>
          <w:noProof/>
        </w:rPr>
        <w:t>Pellentesque habitant morbi tristique senectus et netus et malesuada fames ac turpis egestas. Proin pharetra nonummy pede. Mauris et orci.</w:t>
      </w:r>
    </w:p>
    <w:p w14:paraId="065B8BDD" w14:textId="77777777" w:rsidR="00EE5241" w:rsidRDefault="00EE5241" w:rsidP="00EE5241">
      <w:pPr>
        <w:rPr>
          <w:noProof/>
        </w:rPr>
      </w:pPr>
      <w:r>
        <w:rPr>
          <w:noProof/>
        </w:rPr>
        <w:t>Aenean nec lorem. In porttitor. Donec laoreet nonummy augue.</w:t>
      </w:r>
    </w:p>
    <w:p w14:paraId="350AF588" w14:textId="4B4EC595" w:rsidR="00EE5241" w:rsidRDefault="00EE5241" w:rsidP="00EE5241">
      <w:r>
        <w:rPr>
          <w:noProof/>
        </w:rPr>
        <w:t>Suspendisse dui purus, scelerisque at, vulputate vitae, pretium mattis, nunc. Mauris eget neque at sem venenatis eleifend. Ut nonummy.</w:t>
      </w:r>
    </w:p>
    <w:p w14:paraId="2F221EF5" w14:textId="4B8C075A" w:rsidR="00EE5241" w:rsidRDefault="00674B23" w:rsidP="00EE5241">
      <w:pPr>
        <w:pStyle w:val="Heading1"/>
      </w:pPr>
      <w:bookmarkStart w:id="1" w:name="_Toc88402219"/>
      <w:r>
        <w:rPr>
          <w:caps w:val="0"/>
        </w:rPr>
        <w:t>PAYMENT OF RENT</w:t>
      </w:r>
      <w:bookmarkEnd w:id="1"/>
    </w:p>
    <w:p w14:paraId="2B50910D" w14:textId="77777777" w:rsidR="00EE5241" w:rsidRDefault="00EE5241" w:rsidP="00EE5241">
      <w:pPr>
        <w:rPr>
          <w:noProof/>
        </w:rPr>
      </w:pPr>
      <w:r>
        <w:rPr>
          <w:noProof/>
        </w:rPr>
        <w:t>Lorem ipsum dolor sit amet, consectetuer adipiscing elit. Maecenas porttitor congue massa. Fusce posuere, magna sed pulvinar ultricies, purus lectus malesuada libero, sit amet commodo magna eros quis urna.</w:t>
      </w:r>
    </w:p>
    <w:p w14:paraId="0B9919C2" w14:textId="0C5CCE31" w:rsidR="00EE5241" w:rsidRDefault="00863949" w:rsidP="00EE5241">
      <w:pPr>
        <w:pStyle w:val="Heading2"/>
        <w:rPr>
          <w:noProof/>
        </w:rPr>
      </w:pPr>
      <w:bookmarkStart w:id="2" w:name="_Toc88402220"/>
      <w:r>
        <w:rPr>
          <w:caps w:val="0"/>
          <w:noProof/>
        </w:rPr>
        <w:t>Monthly Charges</w:t>
      </w:r>
      <w:bookmarkEnd w:id="2"/>
    </w:p>
    <w:p w14:paraId="7020750E" w14:textId="77777777" w:rsidR="00EE5241" w:rsidRDefault="00EE5241" w:rsidP="00EE5241">
      <w:pPr>
        <w:rPr>
          <w:noProof/>
        </w:rPr>
      </w:pPr>
      <w:r>
        <w:rPr>
          <w:noProof/>
        </w:rPr>
        <w:t>Pellentesque habitant morbi tristique senectus et netus et malesuada fames ac turpis egestas. Proin pharetra nonummy pede. Mauris et orci.</w:t>
      </w:r>
    </w:p>
    <w:p w14:paraId="4DFD6C1C" w14:textId="77777777" w:rsidR="00EE5241" w:rsidRDefault="00EE5241" w:rsidP="00EE5241">
      <w:pPr>
        <w:rPr>
          <w:noProof/>
        </w:rPr>
      </w:pPr>
      <w:r>
        <w:rPr>
          <w:noProof/>
        </w:rPr>
        <w:t>Aenean nec lorem. In porttitor. Donec laoreet nonummy augue.</w:t>
      </w:r>
    </w:p>
    <w:p w14:paraId="445DF3E4" w14:textId="5F247CCA" w:rsidR="00EE5241" w:rsidRDefault="00EE5241" w:rsidP="00EE5241">
      <w:r>
        <w:rPr>
          <w:noProof/>
        </w:rPr>
        <w:t>Suspendisse dui purus, scelerisque at, vulputate vitae, pretium mattis, nunc. Mauris eget neque at sem venenatis eleifend. Ut nonummy.</w:t>
      </w:r>
    </w:p>
    <w:p w14:paraId="1ED76E3F" w14:textId="34612C74" w:rsidR="00EE5241" w:rsidRDefault="009440BE" w:rsidP="00EE5241">
      <w:pPr>
        <w:pStyle w:val="Heading3"/>
      </w:pPr>
      <w:bookmarkStart w:id="3" w:name="_Toc88402221"/>
      <w:r>
        <w:rPr>
          <w:caps w:val="0"/>
        </w:rPr>
        <w:t>Once Off Payments</w:t>
      </w:r>
      <w:bookmarkEnd w:id="3"/>
    </w:p>
    <w:p w14:paraId="47A35E54" w14:textId="6DAD538D" w:rsidR="00EE5241" w:rsidRDefault="00EE5241" w:rsidP="00EE5241">
      <w:r>
        <w:t>Video provides a powerful way to help you prove your point. When you click Online Video, you can paste in the embed code for the video you want to add.</w:t>
      </w:r>
    </w:p>
    <w:p w14:paraId="3F828162" w14:textId="77777777" w:rsidR="00EE5241" w:rsidRDefault="00EE5241" w:rsidP="00EE5241">
      <w:r>
        <w:t>Video provides a powerful way to help you prove your point. When you click Online Video, you can paste in the embed code for the video you want to add. You can also type a keyword to search online for the video that best fits your document.</w:t>
      </w:r>
    </w:p>
    <w:p w14:paraId="0DBB1DCD" w14:textId="77777777" w:rsidR="00EE5241" w:rsidRDefault="00EE5241" w:rsidP="00EE524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5D2075B" w14:textId="77777777" w:rsidR="00EE5241" w:rsidRDefault="00EE5241" w:rsidP="00EE5241">
      <w:r>
        <w:t>Themes and styles also help keep your document coordinated. When you click Design and choose a new Theme, the pictures, charts, and SmartArt graphics change to match your new theme. When you apply styles, your headings change to match the new theme.</w:t>
      </w:r>
    </w:p>
    <w:p w14:paraId="4A46D2F6" w14:textId="77777777" w:rsidR="00EE5241" w:rsidRDefault="00EE5241" w:rsidP="00EE5241">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97A5D86" w14:textId="5697ECF3" w:rsidR="00EE5241" w:rsidRDefault="00EE5241" w:rsidP="00EE5241">
      <w:r>
        <w:t>Reading is easier, too, in the new Reading view. You can collapse parts of the document and focus on the text you want. If you need to stop reading before you reach the end, Word remembers where you left off - even on another device.</w:t>
      </w:r>
    </w:p>
    <w:p w14:paraId="78F4A0BC" w14:textId="70A18ECA" w:rsidR="002D6D73" w:rsidRDefault="00674B23" w:rsidP="00EE5241">
      <w:pPr>
        <w:pStyle w:val="Heading1"/>
      </w:pPr>
      <w:bookmarkStart w:id="4" w:name="_Toc88402222"/>
      <w:r>
        <w:rPr>
          <w:caps w:val="0"/>
        </w:rPr>
        <w:t>ADDITIONS TO RENT</w:t>
      </w:r>
      <w:bookmarkEnd w:id="4"/>
    </w:p>
    <w:sdt>
      <w:sdtPr>
        <w:alias w:val="Paragraph text:"/>
        <w:tag w:val="Paragraph text:"/>
        <w:id w:val="542171137"/>
        <w:placeholder>
          <w:docPart w:val="BF8A80A15BDF41DDAD54B626E440CE07"/>
        </w:placeholder>
        <w:temporary/>
        <w:showingPlcHdr/>
        <w15:appearance w15:val="hidden"/>
      </w:sdtPr>
      <w:sdtEndPr/>
      <w:sdtContent>
        <w:p w14:paraId="5BC73B90" w14:textId="77777777" w:rsidR="00122300" w:rsidRDefault="00122300" w:rsidP="00122300">
          <w:r>
            <w:t>On the References tab, in the Citations &amp; Bibliography group, click Insert Citation for the option to add sources and then place citations in the document.</w:t>
          </w:r>
        </w:p>
        <w:p w14:paraId="0544F97A" w14:textId="77777777" w:rsidR="00122300" w:rsidRDefault="00122300" w:rsidP="00122300">
          <w:r>
            <w:t>When you’ve added all the citations you need for your report, on the References tab, click Bibliography to insert a formatted bibliography in your choice of styles.</w:t>
          </w:r>
        </w:p>
        <w:p w14:paraId="422381F4" w14:textId="376F95BF" w:rsidR="009B0674" w:rsidRDefault="00122300">
          <w:r>
            <w:t>And you’re done. Nice work!</w:t>
          </w:r>
        </w:p>
      </w:sdtContent>
    </w:sdt>
    <w:p w14:paraId="6E1E1DE9" w14:textId="77777777" w:rsidR="000C7996" w:rsidRDefault="000C799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32DFDEC9" w14:textId="77777777" w:rsidR="000C7996" w:rsidRDefault="000C7996">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4D35F9B8" w14:textId="77777777" w:rsidR="000C7996" w:rsidRDefault="000C7996">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6AA9CE" w14:textId="77777777" w:rsidR="000C7996" w:rsidRDefault="000C7996">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4DDF3724" w14:textId="77777777" w:rsidR="000C7996" w:rsidRDefault="000C7996">
      <w: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ED0973A" w14:textId="6CDE77A4" w:rsidR="000C7996" w:rsidRDefault="000C7996">
      <w:r>
        <w:t xml:space="preserve">Click Insert and then choose the elements you want from the different galleries. Themes and styles also help keep your document coordinated. When you click </w:t>
      </w:r>
      <w:r>
        <w:lastRenderedPageBreak/>
        <w:t>Design and choose a new Theme, the pictures, charts, and SmartArt graphics change to match your new theme. When you apply styles, your headings change to match the new theme.</w:t>
      </w:r>
    </w:p>
    <w:p w14:paraId="3BD2B431" w14:textId="076F634A" w:rsidR="000C7996" w:rsidRDefault="00674B23" w:rsidP="000C7996">
      <w:pPr>
        <w:pStyle w:val="Heading1"/>
      </w:pPr>
      <w:bookmarkStart w:id="5" w:name="_Toc88402223"/>
      <w:r>
        <w:rPr>
          <w:caps w:val="0"/>
        </w:rPr>
        <w:t>APPLIANCES</w:t>
      </w:r>
      <w:bookmarkEnd w:id="5"/>
    </w:p>
    <w:p w14:paraId="5ACEB656" w14:textId="77777777" w:rsidR="000C7996" w:rsidRDefault="000C7996" w:rsidP="000C7996">
      <w:pPr>
        <w:rPr>
          <w:noProof/>
        </w:rPr>
      </w:pPr>
      <w:r>
        <w:rPr>
          <w:noProof/>
        </w:rPr>
        <w:t>Lorem ipsum dolor sit amet, consectetuer adipiscing elit. Maecenas porttitor congue massa. Fusce posuere, magna sed pulvinar ultricies, purus lectus malesuada libero, sit amet commodo magna eros quis urna.</w:t>
      </w:r>
    </w:p>
    <w:p w14:paraId="7A00F4D1" w14:textId="77777777" w:rsidR="000C7996" w:rsidRDefault="000C7996" w:rsidP="000C7996">
      <w:pPr>
        <w:rPr>
          <w:noProof/>
        </w:rPr>
      </w:pPr>
      <w:r>
        <w:rPr>
          <w:noProof/>
        </w:rPr>
        <w:t>Nunc viverra imperdiet enim. Fusce est. Vivamus a tellus.</w:t>
      </w:r>
    </w:p>
    <w:p w14:paraId="5107E4CE" w14:textId="77777777" w:rsidR="000C7996" w:rsidRDefault="000C7996" w:rsidP="000C7996">
      <w:pPr>
        <w:rPr>
          <w:noProof/>
        </w:rPr>
      </w:pPr>
      <w:r>
        <w:rPr>
          <w:noProof/>
        </w:rPr>
        <w:t>Pellentesque habitant morbi tristique senectus et netus et malesuada fames ac turpis egestas. Proin pharetra nonummy pede. Mauris et orci.</w:t>
      </w:r>
    </w:p>
    <w:p w14:paraId="2056E16A" w14:textId="77777777" w:rsidR="000C7996" w:rsidRDefault="000C7996" w:rsidP="000C7996">
      <w:pPr>
        <w:rPr>
          <w:noProof/>
        </w:rPr>
      </w:pPr>
      <w:r>
        <w:rPr>
          <w:noProof/>
        </w:rPr>
        <w:t>Aenean nec lorem. In porttitor. Donec laoreet nonummy augue.</w:t>
      </w:r>
    </w:p>
    <w:p w14:paraId="06B1189C" w14:textId="43DDA267" w:rsidR="000C7996" w:rsidRDefault="000C7996" w:rsidP="000C7996">
      <w:r>
        <w:rPr>
          <w:noProof/>
        </w:rPr>
        <w:t>Suspendisse dui purus, scelerisque at, vulputate vitae, pretium mattis, nunc. Mauris eget neque at sem venenatis eleifend. Ut nonummy.</w:t>
      </w:r>
    </w:p>
    <w:p w14:paraId="240C4DF5" w14:textId="0F166C9F" w:rsidR="000C7996" w:rsidRDefault="00674B23" w:rsidP="000C7996">
      <w:pPr>
        <w:pStyle w:val="Heading1"/>
      </w:pPr>
      <w:bookmarkStart w:id="6" w:name="_Toc88402224"/>
      <w:r>
        <w:rPr>
          <w:caps w:val="0"/>
        </w:rPr>
        <w:t>TERMS</w:t>
      </w:r>
      <w:bookmarkEnd w:id="6"/>
    </w:p>
    <w:p w14:paraId="1B61DD00" w14:textId="77777777" w:rsidR="000C7996" w:rsidRDefault="000C7996" w:rsidP="000C799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w:t>
      </w:r>
    </w:p>
    <w:p w14:paraId="606B8E8B" w14:textId="49ECC582" w:rsidR="000C7996" w:rsidRDefault="000C7996" w:rsidP="000C7996">
      <w:pPr>
        <w:pStyle w:val="ListBullet"/>
      </w:pPr>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5F9BBEE7" w14:textId="77777777" w:rsidR="000C7996" w:rsidRDefault="000C7996" w:rsidP="000C7996">
      <w:pPr>
        <w:pStyle w:val="ListBullet"/>
      </w:pPr>
      <w:r>
        <w:t xml:space="preserve">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14:paraId="7A0DF095" w14:textId="3A4AB8AE" w:rsidR="000C7996" w:rsidRDefault="000C7996" w:rsidP="000C7996">
      <w:pPr>
        <w:pStyle w:val="ListBullet"/>
      </w:pPr>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564B6D89" w14:textId="1712DE74" w:rsidR="000C7996" w:rsidRDefault="000C7996" w:rsidP="000C7996">
      <w:pPr>
        <w:pStyle w:val="Quote"/>
      </w:pPr>
      <w:r w:rsidRPr="000C7996">
        <w:rPr>
          <w:rStyle w:val="QuoteChar"/>
        </w:rPr>
        <w:t>When you click Online Video, you can paste in the embed</w:t>
      </w:r>
      <w:r w:rsidRPr="000C7996">
        <w:rPr>
          <w:rStyle w:val="Heading3Char"/>
        </w:rPr>
        <w:t xml:space="preserve"> code for the video you</w:t>
      </w:r>
      <w:r>
        <w:t xml:space="preserve"> want to add.</w:t>
      </w:r>
    </w:p>
    <w:p w14:paraId="5574A53B" w14:textId="4074A785" w:rsidR="000C7996" w:rsidRDefault="000C7996" w:rsidP="000C7996">
      <w:r>
        <w:lastRenderedPageBreak/>
        <w:t xml:space="preserve">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6A6D9DDC" w14:textId="73B44B12" w:rsidR="000C7996" w:rsidRPr="000C7996" w:rsidRDefault="000C7996" w:rsidP="000C799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w:t>
      </w:r>
    </w:p>
    <w:sectPr w:rsidR="000C7996" w:rsidRPr="000C7996" w:rsidSect="009B0674">
      <w:footerReference w:type="default" r:id="rId7"/>
      <w:headerReference w:type="first" r:id="rId8"/>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30B70" w14:textId="77777777" w:rsidR="00B43014" w:rsidRDefault="00B43014">
      <w:pPr>
        <w:spacing w:line="240" w:lineRule="auto"/>
      </w:pPr>
      <w:r>
        <w:separator/>
      </w:r>
    </w:p>
  </w:endnote>
  <w:endnote w:type="continuationSeparator" w:id="0">
    <w:p w14:paraId="6DAFF166" w14:textId="77777777" w:rsidR="00B43014" w:rsidRDefault="00B43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124121"/>
      <w:docPartObj>
        <w:docPartGallery w:val="Page Numbers (Bottom of Page)"/>
        <w:docPartUnique/>
      </w:docPartObj>
    </w:sdtPr>
    <w:sdtEndPr/>
    <w:sdtContent>
      <w:p w14:paraId="7913C16E"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D562A" w14:textId="77777777" w:rsidR="00B43014" w:rsidRDefault="00B43014">
      <w:pPr>
        <w:spacing w:line="240" w:lineRule="auto"/>
      </w:pPr>
      <w:r>
        <w:separator/>
      </w:r>
    </w:p>
  </w:footnote>
  <w:footnote w:type="continuationSeparator" w:id="0">
    <w:p w14:paraId="4C658E05" w14:textId="77777777" w:rsidR="00B43014" w:rsidRDefault="00B430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2F49" w14:textId="77777777" w:rsidR="00430D21" w:rsidRDefault="00430D21">
    <w:pPr>
      <w:pStyle w:val="Header"/>
    </w:pPr>
    <w:r>
      <w:rPr>
        <w:noProof/>
        <w:lang w:eastAsia="en-US"/>
      </w:rPr>
      <w:drawing>
        <wp:anchor distT="0" distB="0" distL="114300" distR="114300" simplePos="0" relativeHeight="251659264" behindDoc="1" locked="0" layoutInCell="1" allowOverlap="1" wp14:anchorId="1108070B" wp14:editId="7C02F8C6">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2EC8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14"/>
    <w:rsid w:val="00016917"/>
    <w:rsid w:val="000228C0"/>
    <w:rsid w:val="000C7996"/>
    <w:rsid w:val="00122300"/>
    <w:rsid w:val="00140190"/>
    <w:rsid w:val="00156570"/>
    <w:rsid w:val="00164D64"/>
    <w:rsid w:val="001668E8"/>
    <w:rsid w:val="00190922"/>
    <w:rsid w:val="00192BA9"/>
    <w:rsid w:val="001C30B8"/>
    <w:rsid w:val="00267FC1"/>
    <w:rsid w:val="002D6D73"/>
    <w:rsid w:val="002F1C41"/>
    <w:rsid w:val="003C1E78"/>
    <w:rsid w:val="003E1CD2"/>
    <w:rsid w:val="003F51E1"/>
    <w:rsid w:val="00407DC3"/>
    <w:rsid w:val="00430D21"/>
    <w:rsid w:val="0047082C"/>
    <w:rsid w:val="00492067"/>
    <w:rsid w:val="004B73AF"/>
    <w:rsid w:val="004E0ED2"/>
    <w:rsid w:val="00541D83"/>
    <w:rsid w:val="00566A88"/>
    <w:rsid w:val="00674B23"/>
    <w:rsid w:val="006C287D"/>
    <w:rsid w:val="006E4ED3"/>
    <w:rsid w:val="00712D08"/>
    <w:rsid w:val="00717041"/>
    <w:rsid w:val="00776ECC"/>
    <w:rsid w:val="007A0A5B"/>
    <w:rsid w:val="007B00EB"/>
    <w:rsid w:val="007B5BFF"/>
    <w:rsid w:val="00863949"/>
    <w:rsid w:val="00882E6A"/>
    <w:rsid w:val="009440BE"/>
    <w:rsid w:val="009466EC"/>
    <w:rsid w:val="009B0674"/>
    <w:rsid w:val="00A20DA7"/>
    <w:rsid w:val="00AA480C"/>
    <w:rsid w:val="00B43014"/>
    <w:rsid w:val="00B46725"/>
    <w:rsid w:val="00DE3CB0"/>
    <w:rsid w:val="00DF240A"/>
    <w:rsid w:val="00EC7630"/>
    <w:rsid w:val="00EE5241"/>
    <w:rsid w:val="00EF74E1"/>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985D52"/>
  <w15:chartTrackingRefBased/>
  <w15:docId w15:val="{721D9C93-ABE8-4C16-BE75-55182F72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TOC2">
    <w:name w:val="toc 2"/>
    <w:basedOn w:val="Normal"/>
    <w:next w:val="Normal"/>
    <w:autoRedefine/>
    <w:uiPriority w:val="39"/>
    <w:unhideWhenUsed/>
    <w:rsid w:val="00DF240A"/>
    <w:pPr>
      <w:spacing w:after="100"/>
      <w:ind w:left="220"/>
    </w:pPr>
  </w:style>
  <w:style w:type="paragraph" w:styleId="TOC3">
    <w:name w:val="toc 3"/>
    <w:basedOn w:val="Normal"/>
    <w:next w:val="Normal"/>
    <w:autoRedefine/>
    <w:uiPriority w:val="39"/>
    <w:unhideWhenUsed/>
    <w:rsid w:val="00DF240A"/>
    <w:pPr>
      <w:spacing w:after="100"/>
      <w:ind w:left="440"/>
    </w:pPr>
  </w:style>
  <w:style w:type="paragraph" w:styleId="Quote">
    <w:name w:val="Quote"/>
    <w:basedOn w:val="Normal"/>
    <w:next w:val="Normal"/>
    <w:link w:val="QuoteChar"/>
    <w:uiPriority w:val="2"/>
    <w:qFormat/>
    <w:rsid w:val="000C799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
    <w:rsid w:val="000C7996"/>
    <w:rPr>
      <w:i/>
      <w:iCs/>
      <w:color w:val="404040" w:themeColor="text1" w:themeTint="BF"/>
    </w:rPr>
  </w:style>
  <w:style w:type="paragraph" w:styleId="TOC1">
    <w:name w:val="toc 1"/>
    <w:basedOn w:val="Normal"/>
    <w:next w:val="Normal"/>
    <w:autoRedefine/>
    <w:uiPriority w:val="39"/>
    <w:unhideWhenUsed/>
    <w:rsid w:val="000C79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8A80A15BDF41DDAD54B626E440CE07"/>
        <w:category>
          <w:name w:val="General"/>
          <w:gallery w:val="placeholder"/>
        </w:category>
        <w:types>
          <w:type w:val="bbPlcHdr"/>
        </w:types>
        <w:behaviors>
          <w:behavior w:val="content"/>
        </w:behaviors>
        <w:guid w:val="{8223484E-63FB-4B10-ADCE-6F1295B8804C}"/>
      </w:docPartPr>
      <w:docPartBody>
        <w:p w:rsidR="00E4273D" w:rsidRDefault="0011335E" w:rsidP="00122300">
          <w:bookmarkStart w:id="0" w:name="_Toc316914651"/>
          <w:bookmarkStart w:id="1" w:name="_Toc316916021"/>
          <w:bookmarkStart w:id="2" w:name="_Toc316919854"/>
          <w:bookmarkStart w:id="3" w:name="_Toc318188229"/>
          <w:bookmarkStart w:id="4" w:name="_Toc318188329"/>
          <w:bookmarkStart w:id="5" w:name="_Toc318189314"/>
          <w:bookmarkStart w:id="6" w:name="_Toc321147013"/>
          <w:bookmarkStart w:id="7" w:name="_Toc321147151"/>
          <w:bookmarkStart w:id="8" w:name="_Toc315875746"/>
          <w:bookmarkStart w:id="9" w:name="_Toc316914652"/>
          <w:bookmarkStart w:id="10" w:name="_Toc316916022"/>
          <w:bookmarkStart w:id="11" w:name="_Toc316919855"/>
          <w:bookmarkStart w:id="12" w:name="_Toc318188230"/>
          <w:bookmarkStart w:id="13" w:name="_Toc318188330"/>
          <w:bookmarkStart w:id="14" w:name="_Toc318189315"/>
          <w:bookmarkStart w:id="15" w:name="_Toc321147014"/>
          <w:bookmarkStart w:id="16" w:name="_Toc321147152"/>
          <w:bookmarkStart w:id="17" w:name="_Toc315875747"/>
          <w:bookmarkStart w:id="18" w:name="_Toc316914653"/>
          <w:bookmarkStart w:id="19" w:name="_Toc316916023"/>
          <w:bookmarkStart w:id="20" w:name="_Toc316919856"/>
          <w:bookmarkStart w:id="21" w:name="_Toc318188231"/>
          <w:bookmarkStart w:id="22" w:name="_Toc318188331"/>
          <w:bookmarkStart w:id="23" w:name="_Toc318189316"/>
          <w:bookmarkStart w:id="24" w:name="_Toc321147015"/>
          <w:bookmarkStart w:id="25" w:name="_Toc32114715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t>On the References tab, in the Citations &amp; Bibliography group, click Insert Citation for the option to add sources and then place citations in the document.</w:t>
          </w:r>
        </w:p>
        <w:p w:rsidR="00E4273D" w:rsidRDefault="0011335E" w:rsidP="00122300">
          <w:r>
            <w:t xml:space="preserve">When you’ve added all the citations you need for your report, on the References tab, click </w:t>
          </w:r>
          <w:r>
            <w:t>Bibliography to insert a formatted bibliography in your choice of styles.</w:t>
          </w:r>
        </w:p>
        <w:p w:rsidR="0011335E" w:rsidRDefault="0011335E">
          <w:pPr>
            <w:pStyle w:val="BF8A80A15BDF41DDAD54B626E440CE07"/>
          </w:pPr>
          <w:r>
            <w:t>And you’re done. Nice 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3864"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5E"/>
    <w:rsid w:val="00113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qFormat/>
    <w:pPr>
      <w:numPr>
        <w:numId w:val="1"/>
      </w:numPr>
      <w:spacing w:before="120" w:after="0" w:line="264" w:lineRule="auto"/>
    </w:pPr>
    <w:rPr>
      <w:color w:val="44546A" w:themeColor="text2"/>
      <w:lang w:val="en-US" w:eastAsia="ja-JP"/>
    </w:rPr>
  </w:style>
  <w:style w:type="paragraph" w:customStyle="1" w:styleId="BF8A80A15BDF41DDAD54B626E440CE07">
    <w:name w:val="BF8A80A15BDF41DDAD54B626E440C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Template>
  <TotalTime>0</TotalTime>
  <Pages>5</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 Work</dc:creator>
  <cp:lastModifiedBy>Foulkes@Work Training</cp:lastModifiedBy>
  <cp:revision>4</cp:revision>
  <dcterms:created xsi:type="dcterms:W3CDTF">2021-11-24T20:57:00Z</dcterms:created>
  <dcterms:modified xsi:type="dcterms:W3CDTF">2021-11-25T21:11:00Z</dcterms:modified>
  <cp:contentStatus/>
</cp:coreProperties>
</file>