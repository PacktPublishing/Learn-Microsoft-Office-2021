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A7D" w14:textId="1C84DB11" w:rsidR="004D4571" w:rsidRPr="00127C5F" w:rsidRDefault="00DC5A24" w:rsidP="002028F6">
      <w:pPr>
        <w:ind w:right="3600"/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F4D759" wp14:editId="307D59BA">
                <wp:simplePos x="0" y="0"/>
                <wp:positionH relativeFrom="column">
                  <wp:posOffset>-403596</wp:posOffset>
                </wp:positionH>
                <wp:positionV relativeFrom="paragraph">
                  <wp:posOffset>-1626235</wp:posOffset>
                </wp:positionV>
                <wp:extent cx="3876675" cy="3876675"/>
                <wp:effectExtent l="0" t="0" r="9525" b="952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EBF9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1192B116" w14:textId="20D54B95" w:rsidR="00DC5A24" w:rsidRPr="009D180E" w:rsidRDefault="001F71F3" w:rsidP="00DC5A24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</w:t>
                            </w:r>
                            <w:r w:rsidR="00DC5A24" w:rsidRPr="009D18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3A055C2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D759" id="Oval 174" o:spid="_x0000_s1026" style="position:absolute;margin-left:-31.8pt;margin-top:-128.05pt;width:305.25pt;height:30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" fillcolor="#b70da3 [3205]" stroked="f" strokeweight="3pt">
                <v:fill opacity="43947f"/>
                <v:textbox>
                  <w:txbxContent>
                    <w:p w14:paraId="7B3DEBF9" w14:textId="77777777" w:rsidR="00DC5A24" w:rsidRDefault="00DC5A24" w:rsidP="00DC5A24">
                      <w:pPr>
                        <w:pStyle w:val="Heading1"/>
                      </w:pPr>
                    </w:p>
                    <w:p w14:paraId="1192B116" w14:textId="20D54B95" w:rsidR="00DC5A24" w:rsidRPr="009D180E" w:rsidRDefault="001F71F3" w:rsidP="00DC5A24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</w:t>
                      </w:r>
                      <w:r w:rsidR="00DC5A24" w:rsidRPr="009D180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3A055C2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</w:p>
    <w:p w14:paraId="356FEF27" w14:textId="2FD4EC06" w:rsidR="004D4571" w:rsidRPr="00127C5F" w:rsidRDefault="0033475E" w:rsidP="004D4571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anchor distT="0" distB="0" distL="114300" distR="114300" simplePos="0" relativeHeight="251829248" behindDoc="0" locked="0" layoutInCell="1" allowOverlap="1" wp14:anchorId="6A6CBB6A" wp14:editId="4E054005">
            <wp:simplePos x="0" y="0"/>
            <wp:positionH relativeFrom="margin">
              <wp:posOffset>815517</wp:posOffset>
            </wp:positionH>
            <wp:positionV relativeFrom="paragraph">
              <wp:posOffset>239524</wp:posOffset>
            </wp:positionV>
            <wp:extent cx="1307465" cy="1307465"/>
            <wp:effectExtent l="0" t="0" r="0" b="0"/>
            <wp:wrapTight wrapText="bothSides">
              <wp:wrapPolygon edited="0">
                <wp:start x="9127" y="315"/>
                <wp:lineTo x="2203" y="5980"/>
                <wp:lineTo x="629" y="8183"/>
                <wp:lineTo x="629" y="11015"/>
                <wp:lineTo x="2203" y="16051"/>
                <wp:lineTo x="2203" y="17309"/>
                <wp:lineTo x="4406" y="20457"/>
                <wp:lineTo x="5350" y="21086"/>
                <wp:lineTo x="16051" y="21086"/>
                <wp:lineTo x="16995" y="20457"/>
                <wp:lineTo x="19512" y="17309"/>
                <wp:lineTo x="19198" y="16051"/>
                <wp:lineTo x="21086" y="10071"/>
                <wp:lineTo x="20771" y="7868"/>
                <wp:lineTo x="19827" y="5980"/>
                <wp:lineTo x="12274" y="315"/>
                <wp:lineTo x="9127" y="315"/>
              </wp:wrapPolygon>
            </wp:wrapTight>
            <wp:docPr id="3" name="Picture 3" descr="Flower Gummy Mon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er Gummy Monster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36C0A" w:themeColor="accent6" w:themeShade="BF"/>
        </w:rPr>
        <w:drawing>
          <wp:anchor distT="0" distB="0" distL="114300" distR="114300" simplePos="0" relativeHeight="251830272" behindDoc="0" locked="0" layoutInCell="1" allowOverlap="1" wp14:anchorId="3657335E" wp14:editId="01AD9897">
            <wp:simplePos x="0" y="0"/>
            <wp:positionH relativeFrom="page">
              <wp:align>right</wp:align>
            </wp:positionH>
            <wp:positionV relativeFrom="paragraph">
              <wp:posOffset>1020791</wp:posOffset>
            </wp:positionV>
            <wp:extent cx="826770" cy="826770"/>
            <wp:effectExtent l="0" t="0" r="0" b="0"/>
            <wp:wrapTight wrapText="bothSides">
              <wp:wrapPolygon edited="0">
                <wp:start x="7465" y="0"/>
                <wp:lineTo x="4479" y="1493"/>
                <wp:lineTo x="1493" y="5972"/>
                <wp:lineTo x="1493" y="12940"/>
                <wp:lineTo x="2488" y="16922"/>
                <wp:lineTo x="3982" y="20903"/>
                <wp:lineTo x="16922" y="20903"/>
                <wp:lineTo x="17419" y="16922"/>
                <wp:lineTo x="20406" y="4479"/>
                <wp:lineTo x="18415" y="1493"/>
                <wp:lineTo x="13935" y="0"/>
                <wp:lineTo x="7465" y="0"/>
              </wp:wrapPolygon>
            </wp:wrapTight>
            <wp:docPr id="6" name="Picture 6" descr="Smile Gummy Mon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mile Gummy Monster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A24"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732505E2" wp14:editId="53F0A6D0">
                <wp:simplePos x="0" y="0"/>
                <wp:positionH relativeFrom="column">
                  <wp:posOffset>1317254</wp:posOffset>
                </wp:positionH>
                <wp:positionV relativeFrom="paragraph">
                  <wp:posOffset>716915</wp:posOffset>
                </wp:positionV>
                <wp:extent cx="5189516" cy="5189516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516" cy="51895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798A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23EB532A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15E2364C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249B264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04D6353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33E81516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97DADBB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05E2" id="Oval 176" o:spid="_x0000_s1027" style="position:absolute;margin-left:103.7pt;margin-top:56.45pt;width:408.6pt;height:408.6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" fillcolor="#eeece1 [3214]" stroked="f" strokeweight="3pt">
                <v:fill opacity="43947f"/>
                <v:textbox>
                  <w:txbxContent>
                    <w:p w14:paraId="16C8798A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23EB532A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15E2364C" w14:textId="77777777" w:rsidR="00DC5A24" w:rsidRDefault="00DC5A24" w:rsidP="00DC5A24">
                      <w:pPr>
                        <w:pStyle w:val="1Spine"/>
                      </w:pPr>
                    </w:p>
                    <w:p w14:paraId="2249B264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04D6353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33E81516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97DADBB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C45B5" wp14:editId="7D2B202B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F40E9" w14:textId="77777777" w:rsidR="001B6867" w:rsidRPr="00DC5A24" w:rsidRDefault="001B6867" w:rsidP="00381773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DC5A24"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C45B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412" o:spid="_x0000_s1028" type="#_x0000_t15" style="position:absolute;margin-left:506pt;margin-top:103.8pt;width:106.85pt;height:68.4pt;rotation:18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" fillcolor="#b70da3 [3205]" stroked="f" strokeweight=".25pt">
                <v:textbox style="layout-flow:vertical">
                  <w:txbxContent>
                    <w:p w14:paraId="3B4F40E9" w14:textId="77777777" w:rsidR="001B6867" w:rsidRPr="00DC5A24" w:rsidRDefault="001B6867" w:rsidP="00381773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DC5A24"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22367AD2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7E15A4" wp14:editId="521136E1">
                <wp:simplePos x="0" y="0"/>
                <wp:positionH relativeFrom="column">
                  <wp:posOffset>-474345</wp:posOffset>
                </wp:positionH>
                <wp:positionV relativeFrom="paragraph">
                  <wp:posOffset>-1697990</wp:posOffset>
                </wp:positionV>
                <wp:extent cx="3876675" cy="3876675"/>
                <wp:effectExtent l="0" t="0" r="9525" b="95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5A7E8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59676D62" w14:textId="77777777" w:rsidR="00DC5A24" w:rsidRPr="009D180E" w:rsidRDefault="00DC5A24" w:rsidP="00DC5A2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6FDC3D56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E15A4" id="Oval 178" o:spid="_x0000_s1029" style="position:absolute;margin-left:-37.35pt;margin-top:-133.7pt;width:305.25pt;height:30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" fillcolor="#4bacc6 [3208]" stroked="f" strokeweight="3pt">
                <v:fill opacity="43947f"/>
                <v:textbox>
                  <w:txbxContent>
                    <w:p w14:paraId="64E5A7E8" w14:textId="77777777" w:rsidR="00DC5A24" w:rsidRDefault="00DC5A24" w:rsidP="00DC5A24">
                      <w:pPr>
                        <w:pStyle w:val="Heading1"/>
                      </w:pPr>
                    </w:p>
                    <w:p w14:paraId="59676D62" w14:textId="77777777" w:rsidR="00DC5A24" w:rsidRPr="009D180E" w:rsidRDefault="00DC5A24" w:rsidP="00DC5A2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6FDC3D56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732AC7" wp14:editId="523D1AB7">
                <wp:simplePos x="0" y="0"/>
                <wp:positionH relativeFrom="column">
                  <wp:posOffset>1245194</wp:posOffset>
                </wp:positionH>
                <wp:positionV relativeFrom="paragraph">
                  <wp:posOffset>960120</wp:posOffset>
                </wp:positionV>
                <wp:extent cx="5189220" cy="518922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836C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4F8C888C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5D5F332E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83B6120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909D44E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922795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A9609FA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2AC7" id="Oval 177" o:spid="_x0000_s1030" style="position:absolute;margin-left:98.05pt;margin-top:75.6pt;width:408.6pt;height:40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" fillcolor="#eeece1 [3214]" stroked="f" strokeweight="3pt">
                <v:fill opacity="43947f"/>
                <v:textbox>
                  <w:txbxContent>
                    <w:p w14:paraId="3B26836C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4F8C888C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5D5F332E" w14:textId="77777777" w:rsidR="00DC5A24" w:rsidRDefault="00DC5A24" w:rsidP="00DC5A24">
                      <w:pPr>
                        <w:pStyle w:val="1Spine"/>
                      </w:pPr>
                    </w:p>
                    <w:p w14:paraId="283B6120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909D44E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922795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A9609FA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36B33A" wp14:editId="06867C42">
                <wp:simplePos x="0" y="0"/>
                <wp:positionH relativeFrom="margin">
                  <wp:posOffset>6426200</wp:posOffset>
                </wp:positionH>
                <wp:positionV relativeFrom="margin">
                  <wp:posOffset>2392680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5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21C" w14:textId="77777777" w:rsidR="002E076A" w:rsidRPr="009D180E" w:rsidRDefault="002E076A" w:rsidP="00381773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6B33A" id="AutoShape 418" o:spid="_x0000_s1031" type="#_x0000_t15" style="position:absolute;margin-left:506pt;margin-top:188.4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" fillcolor="#4bacc6 [3208]" stroked="f" strokeweight=".25pt">
                <v:textbox style="layout-flow:vertical">
                  <w:txbxContent>
                    <w:p w14:paraId="4925121C" w14:textId="77777777" w:rsidR="002E076A" w:rsidRPr="009D180E" w:rsidRDefault="002E076A" w:rsidP="00381773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1F1280FD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59AEB0" wp14:editId="3B8F976A">
                <wp:simplePos x="0" y="0"/>
                <wp:positionH relativeFrom="column">
                  <wp:posOffset>-477988</wp:posOffset>
                </wp:positionH>
                <wp:positionV relativeFrom="paragraph">
                  <wp:posOffset>-1602740</wp:posOffset>
                </wp:positionV>
                <wp:extent cx="3876675" cy="3876675"/>
                <wp:effectExtent l="0" t="0" r="9525" b="95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BF8AD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048FCFB4" w14:textId="77777777" w:rsidR="000D0FB4" w:rsidRPr="009D180E" w:rsidRDefault="000D0FB4" w:rsidP="000D0FB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1C1FF17A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AEB0" id="Oval 180" o:spid="_x0000_s1032" style="position:absolute;margin-left:-37.65pt;margin-top:-126.2pt;width:305.25pt;height:30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" fillcolor="#f79646 [3209]" stroked="f" strokeweight="3pt">
                <v:fill opacity="43947f"/>
                <v:textbox>
                  <w:txbxContent>
                    <w:p w14:paraId="334BF8AD" w14:textId="77777777" w:rsidR="000D0FB4" w:rsidRDefault="000D0FB4" w:rsidP="000D0FB4">
                      <w:pPr>
                        <w:pStyle w:val="Heading1"/>
                      </w:pPr>
                    </w:p>
                    <w:p w14:paraId="048FCFB4" w14:textId="77777777" w:rsidR="000D0FB4" w:rsidRPr="009D180E" w:rsidRDefault="000D0FB4" w:rsidP="000D0FB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1C1FF17A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23EB3451" w14:textId="77777777" w:rsidR="00C47E5D" w:rsidRDefault="00C47E5D" w:rsidP="00894754">
      <w:pPr>
        <w:rPr>
          <w:color w:val="E36C0A" w:themeColor="accent6" w:themeShade="BF"/>
        </w:rPr>
      </w:pPr>
    </w:p>
    <w:p w14:paraId="1142C911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B0928E" wp14:editId="26F30B48">
                <wp:simplePos x="0" y="0"/>
                <wp:positionH relativeFrom="column">
                  <wp:posOffset>1240322</wp:posOffset>
                </wp:positionH>
                <wp:positionV relativeFrom="paragraph">
                  <wp:posOffset>423545</wp:posOffset>
                </wp:positionV>
                <wp:extent cx="5189220" cy="518922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C7D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3CB9AA96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39D218A8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4C08A8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336A93A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06C9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6ED189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0928E" id="Oval 179" o:spid="_x0000_s1033" style="position:absolute;margin-left:97.65pt;margin-top:33.35pt;width:408.6pt;height:40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" fillcolor="#eeece1 [3214]" stroked="f" strokeweight="3pt">
                <v:fill opacity="43947f"/>
                <v:textbox>
                  <w:txbxContent>
                    <w:p w14:paraId="0A676C7D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3CB9AA96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39D218A8" w14:textId="77777777" w:rsidR="000D0FB4" w:rsidRDefault="000D0FB4" w:rsidP="000D0FB4">
                      <w:pPr>
                        <w:pStyle w:val="15Spine"/>
                      </w:pPr>
                    </w:p>
                    <w:p w14:paraId="4C08A8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336A93A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06C9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6ED189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049DC0" wp14:editId="2D24AB5D">
                <wp:simplePos x="0" y="0"/>
                <wp:positionH relativeFrom="margin">
                  <wp:posOffset>6426200</wp:posOffset>
                </wp:positionH>
                <wp:positionV relativeFrom="margin">
                  <wp:posOffset>3489960</wp:posOffset>
                </wp:positionV>
                <wp:extent cx="1356995" cy="868680"/>
                <wp:effectExtent l="0" t="0" r="0" b="7620"/>
                <wp:wrapNone/>
                <wp:docPr id="9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6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B03A2" w14:textId="77777777" w:rsidR="002E076A" w:rsidRPr="009D180E" w:rsidRDefault="002E076A" w:rsidP="00FF3CD0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49DC0" id="AutoShape 422" o:spid="_x0000_s1034" type="#_x0000_t15" style="position:absolute;margin-left:506pt;margin-top:274.8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" fillcolor="#f79646 [3209]" stroked="f" strokeweight=".25pt">
                <v:textbox style="layout-flow:vertical">
                  <w:txbxContent>
                    <w:p w14:paraId="449B03A2" w14:textId="77777777" w:rsidR="002E076A" w:rsidRPr="009D180E" w:rsidRDefault="002E076A" w:rsidP="00FF3CD0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4A284926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CED5BD" wp14:editId="03EAB464">
                <wp:simplePos x="0" y="0"/>
                <wp:positionH relativeFrom="column">
                  <wp:posOffset>-480230</wp:posOffset>
                </wp:positionH>
                <wp:positionV relativeFrom="paragraph">
                  <wp:posOffset>-1702435</wp:posOffset>
                </wp:positionV>
                <wp:extent cx="3876675" cy="3876675"/>
                <wp:effectExtent l="0" t="0" r="9525" b="95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89DE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13DCBD34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653262C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ED5BD" id="Oval 182" o:spid="_x0000_s1035" style="position:absolute;margin-left:-37.8pt;margin-top:-134.05pt;width:305.25pt;height:30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" fillcolor="#1f497d [3215]" stroked="f" strokeweight="3pt">
                <v:fill opacity="43947f"/>
                <v:textbox>
                  <w:txbxContent>
                    <w:p w14:paraId="045389DE" w14:textId="77777777" w:rsidR="000D0FB4" w:rsidRDefault="000D0FB4" w:rsidP="000D0FB4">
                      <w:pPr>
                        <w:pStyle w:val="Heading1"/>
                      </w:pPr>
                    </w:p>
                    <w:p w14:paraId="13DCBD34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653262C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068B0496" w14:textId="77777777" w:rsidR="00C47E5D" w:rsidRDefault="00C47E5D" w:rsidP="00894754">
      <w:pPr>
        <w:rPr>
          <w:color w:val="E36C0A" w:themeColor="accent6" w:themeShade="BF"/>
        </w:rPr>
      </w:pPr>
    </w:p>
    <w:p w14:paraId="1E3B9070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171633" wp14:editId="36BB935F">
                <wp:simplePos x="0" y="0"/>
                <wp:positionH relativeFrom="column">
                  <wp:posOffset>1236810</wp:posOffset>
                </wp:positionH>
                <wp:positionV relativeFrom="paragraph">
                  <wp:posOffset>323215</wp:posOffset>
                </wp:positionV>
                <wp:extent cx="5189220" cy="518922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3D6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62436D31" w14:textId="77777777" w:rsidR="000D0FB4" w:rsidRDefault="000D0FB4" w:rsidP="000D0FB4">
                            <w:pPr>
                              <w:pStyle w:val="2Spine"/>
                            </w:pPr>
                            <w:r>
                              <w:t>IN THIS SECTION:</w:t>
                            </w:r>
                          </w:p>
                          <w:p w14:paraId="4FC0CE89" w14:textId="77777777" w:rsidR="000D0FB4" w:rsidRDefault="000D0FB4" w:rsidP="000D0FB4">
                            <w:pPr>
                              <w:pStyle w:val="2Spine"/>
                            </w:pPr>
                          </w:p>
                          <w:p w14:paraId="32C0408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4783DF5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ED9B58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D6D79C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71633" id="Oval 181" o:spid="_x0000_s1036" style="position:absolute;margin-left:97.4pt;margin-top:25.45pt;width:408.6pt;height:40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" fillcolor="#eeece1 [3214]" stroked="f" strokeweight="3pt">
                <v:fill opacity="43947f"/>
                <v:textbox>
                  <w:txbxContent>
                    <w:p w14:paraId="11EA3D6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62436D31" w14:textId="77777777" w:rsidR="000D0FB4" w:rsidRDefault="000D0FB4" w:rsidP="000D0FB4">
                      <w:pPr>
                        <w:pStyle w:val="2Spine"/>
                      </w:pPr>
                      <w:r>
                        <w:t>IN THIS SECTION:</w:t>
                      </w:r>
                    </w:p>
                    <w:p w14:paraId="4FC0CE89" w14:textId="77777777" w:rsidR="000D0FB4" w:rsidRDefault="000D0FB4" w:rsidP="000D0FB4">
                      <w:pPr>
                        <w:pStyle w:val="2Spine"/>
                      </w:pPr>
                    </w:p>
                    <w:p w14:paraId="32C0408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4783DF5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ED9B58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D6D79C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116C1E" wp14:editId="186D951D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1A4C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6C1E" id="AutoShape 425" o:spid="_x0000_s1037" type="#_x0000_t15" style="position:absolute;margin-left:506pt;margin-top:359.4pt;width:106.85pt;height:6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" fillcolor="#1f497d [3215]" stroked="f" strokeweight=".25pt">
                <v:textbox style="layout-flow:vertical">
                  <w:txbxContent>
                    <w:p w14:paraId="11B71A4C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6E20D706" w14:textId="77777777" w:rsidR="004D4571" w:rsidRPr="00127C5F" w:rsidRDefault="000D0FB4" w:rsidP="0089475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FE47B0" wp14:editId="3C10EFB9">
                <wp:simplePos x="0" y="0"/>
                <wp:positionH relativeFrom="column">
                  <wp:posOffset>1251585</wp:posOffset>
                </wp:positionH>
                <wp:positionV relativeFrom="paragraph">
                  <wp:posOffset>1094740</wp:posOffset>
                </wp:positionV>
                <wp:extent cx="5189220" cy="518922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430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14442F7A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16DE286D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63C1A48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D2B5F4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C9B075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2765DB1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47B0" id="Oval 183" o:spid="_x0000_s1038" style="position:absolute;margin-left:98.55pt;margin-top:86.2pt;width:408.6pt;height:408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" fillcolor="#eeece1 [3214]" stroked="f" strokeweight="3pt">
                <v:fill opacity="43947f"/>
                <v:textbox>
                  <w:txbxContent>
                    <w:p w14:paraId="0327430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14442F7A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16DE286D" w14:textId="77777777" w:rsidR="000D0FB4" w:rsidRDefault="000D0FB4" w:rsidP="000D0FB4">
                      <w:pPr>
                        <w:pStyle w:val="15Spine"/>
                      </w:pPr>
                    </w:p>
                    <w:p w14:paraId="63C1A48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D2B5F4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C9B075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2765DB1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C95C4D" wp14:editId="77E6FCD7">
                <wp:simplePos x="0" y="0"/>
                <wp:positionH relativeFrom="column">
                  <wp:posOffset>-464820</wp:posOffset>
                </wp:positionH>
                <wp:positionV relativeFrom="paragraph">
                  <wp:posOffset>-1562100</wp:posOffset>
                </wp:positionV>
                <wp:extent cx="3876675" cy="3876675"/>
                <wp:effectExtent l="0" t="0" r="9525" b="95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2B45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338BCB43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50190F9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5C4D" id="Oval 184" o:spid="_x0000_s1039" style="position:absolute;margin-left:-36.6pt;margin-top:-123pt;width:305.25pt;height:30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" fillcolor="black [3213]" stroked="f" strokeweight="3pt">
                <v:fill opacity="43947f"/>
                <v:textbox>
                  <w:txbxContent>
                    <w:p w14:paraId="53DF2B45" w14:textId="77777777" w:rsidR="000D0FB4" w:rsidRDefault="000D0FB4" w:rsidP="000D0FB4">
                      <w:pPr>
                        <w:pStyle w:val="Heading1"/>
                      </w:pPr>
                    </w:p>
                    <w:p w14:paraId="338BCB43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50190F9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EC282" wp14:editId="60F8DF8C">
                <wp:simplePos x="0" y="0"/>
                <wp:positionH relativeFrom="margin">
                  <wp:posOffset>6426200</wp:posOffset>
                </wp:positionH>
                <wp:positionV relativeFrom="margin">
                  <wp:posOffset>5661660</wp:posOffset>
                </wp:positionV>
                <wp:extent cx="1356995" cy="868680"/>
                <wp:effectExtent l="19050" t="0" r="14605" b="26670"/>
                <wp:wrapNone/>
                <wp:docPr id="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21E90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EC282" id="AutoShape 427" o:spid="_x0000_s1040" type="#_x0000_t15" style="position:absolute;margin-left:506pt;margin-top:445.8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" fillcolor="#333 [3204]" strokecolor="#848484 [1940]" strokeweight=".25pt">
                <v:textbox style="layout-flow:vertical">
                  <w:txbxContent>
                    <w:p w14:paraId="02121E90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D4571" w:rsidRPr="00127C5F" w:rsidSect="00F776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5A2D" w14:textId="77777777" w:rsidR="00885A2F" w:rsidRDefault="00885A2F" w:rsidP="00E71C68">
      <w:pPr>
        <w:spacing w:after="0" w:line="240" w:lineRule="auto"/>
      </w:pPr>
      <w:r>
        <w:separator/>
      </w:r>
    </w:p>
  </w:endnote>
  <w:endnote w:type="continuationSeparator" w:id="0">
    <w:p w14:paraId="20A269F0" w14:textId="77777777" w:rsidR="00885A2F" w:rsidRDefault="00885A2F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0A8C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0A1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F72B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AE9D" w14:textId="77777777" w:rsidR="00885A2F" w:rsidRDefault="00885A2F" w:rsidP="00E71C68">
      <w:pPr>
        <w:spacing w:after="0" w:line="240" w:lineRule="auto"/>
      </w:pPr>
      <w:r>
        <w:separator/>
      </w:r>
    </w:p>
  </w:footnote>
  <w:footnote w:type="continuationSeparator" w:id="0">
    <w:p w14:paraId="41E53E98" w14:textId="77777777" w:rsidR="00885A2F" w:rsidRDefault="00885A2F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063D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ED1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84AB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3"/>
    <w:rsid w:val="00006FB5"/>
    <w:rsid w:val="00011FF1"/>
    <w:rsid w:val="0002200E"/>
    <w:rsid w:val="0003441C"/>
    <w:rsid w:val="000435A3"/>
    <w:rsid w:val="0006261B"/>
    <w:rsid w:val="000811F4"/>
    <w:rsid w:val="000B12EB"/>
    <w:rsid w:val="000B4B04"/>
    <w:rsid w:val="000B56BF"/>
    <w:rsid w:val="000D0FB4"/>
    <w:rsid w:val="000D14F9"/>
    <w:rsid w:val="000E082B"/>
    <w:rsid w:val="000E28C7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1F71F3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3475E"/>
    <w:rsid w:val="00340B80"/>
    <w:rsid w:val="00344A2D"/>
    <w:rsid w:val="00351184"/>
    <w:rsid w:val="0037133C"/>
    <w:rsid w:val="00381773"/>
    <w:rsid w:val="003842A3"/>
    <w:rsid w:val="003C371A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476"/>
    <w:rsid w:val="00503867"/>
    <w:rsid w:val="00505D5C"/>
    <w:rsid w:val="00513BE6"/>
    <w:rsid w:val="00516D9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4DFF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3702A"/>
    <w:rsid w:val="00750509"/>
    <w:rsid w:val="00754FFE"/>
    <w:rsid w:val="0076193A"/>
    <w:rsid w:val="007638B8"/>
    <w:rsid w:val="007730CE"/>
    <w:rsid w:val="007A4F6C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85A2F"/>
    <w:rsid w:val="00886FD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BF7DDF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228C1"/>
    <w:rsid w:val="00D36652"/>
    <w:rsid w:val="00D53EDE"/>
    <w:rsid w:val="00D61901"/>
    <w:rsid w:val="00D62452"/>
    <w:rsid w:val="00DC5A24"/>
    <w:rsid w:val="00DF1303"/>
    <w:rsid w:val="00E0772B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31CFAF0C"/>
  <w15:docId w15:val="{7E2718D3-0180-4CA5-9AE2-7F06E990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Foulkes Work</dc:creator>
  <cp:lastModifiedBy>Foulkes@Work Training</cp:lastModifiedBy>
  <cp:revision>10</cp:revision>
  <dcterms:created xsi:type="dcterms:W3CDTF">2021-11-25T22:13:00Z</dcterms:created>
  <dcterms:modified xsi:type="dcterms:W3CDTF">2021-11-26T22:11:00Z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